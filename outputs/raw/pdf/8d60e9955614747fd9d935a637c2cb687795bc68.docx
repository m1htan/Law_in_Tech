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6" w:type="dxa"/>
        <w:tblInd w:w="-426" w:type="dxa"/>
        <w:tblLook w:val="04A0" w:firstRow="1" w:lastRow="0" w:firstColumn="1" w:lastColumn="0" w:noHBand="0" w:noVBand="1"/>
      </w:tblPr>
      <w:tblGrid>
        <w:gridCol w:w="4220"/>
        <w:gridCol w:w="5386"/>
      </w:tblGrid>
      <w:tr w:rsidR="00DF1CB9" w:rsidRPr="00867B47" w14:paraId="665B9CC5" w14:textId="77777777" w:rsidTr="00DF1CB9">
        <w:tc>
          <w:tcPr>
            <w:tcW w:w="4220" w:type="dxa"/>
          </w:tcPr>
          <w:p w14:paraId="5C2AF677" w14:textId="77777777" w:rsidR="00DF1CB9" w:rsidRPr="00867B47" w:rsidRDefault="00DF1CB9" w:rsidP="007F02A8">
            <w:pPr>
              <w:spacing w:after="0"/>
              <w:ind w:firstLine="2"/>
              <w:jc w:val="center"/>
              <w:rPr>
                <w:color w:val="000000" w:themeColor="text1"/>
                <w:sz w:val="24"/>
                <w:szCs w:val="24"/>
                <w:lang w:val="en-GB"/>
              </w:rPr>
            </w:pPr>
            <w:bookmarkStart w:id="0" w:name="_Hlk32592850"/>
            <w:r w:rsidRPr="00867B47">
              <w:rPr>
                <w:color w:val="000000" w:themeColor="text1"/>
                <w:sz w:val="24"/>
                <w:szCs w:val="24"/>
                <w:lang w:val="en-GB"/>
              </w:rPr>
              <w:t>QUỐC HỘI KHÓA XV</w:t>
            </w:r>
          </w:p>
          <w:p w14:paraId="773E220C" w14:textId="77777777" w:rsidR="00DF1CB9" w:rsidRPr="00867B47" w:rsidRDefault="00DF1CB9" w:rsidP="00DF1CB9">
            <w:pPr>
              <w:spacing w:after="0"/>
              <w:ind w:firstLine="0"/>
              <w:jc w:val="center"/>
              <w:rPr>
                <w:b/>
                <w:color w:val="000000" w:themeColor="text1"/>
                <w:sz w:val="24"/>
                <w:szCs w:val="24"/>
                <w:lang w:val="en-GB"/>
              </w:rPr>
            </w:pPr>
            <w:r w:rsidRPr="00867B47">
              <w:rPr>
                <w:b/>
                <w:noProof/>
                <w:color w:val="000000" w:themeColor="text1"/>
              </w:rPr>
              <mc:AlternateContent>
                <mc:Choice Requires="wps">
                  <w:drawing>
                    <wp:anchor distT="4294967291" distB="4294967291" distL="114300" distR="114300" simplePos="0" relativeHeight="251663360" behindDoc="0" locked="0" layoutInCell="1" allowOverlap="1" wp14:anchorId="639A16A5" wp14:editId="367F2CAE">
                      <wp:simplePos x="0" y="0"/>
                      <wp:positionH relativeFrom="column">
                        <wp:posOffset>844868</wp:posOffset>
                      </wp:positionH>
                      <wp:positionV relativeFrom="paragraph">
                        <wp:posOffset>285115</wp:posOffset>
                      </wp:positionV>
                      <wp:extent cx="813423"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C5EA" id="Straight Connector 7" o:spid="_x0000_s1026" style="position:absolute;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6.55pt,22.45pt" to="130.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wY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"/>
                  </w:pict>
                </mc:Fallback>
              </mc:AlternateContent>
            </w:r>
            <w:r w:rsidRPr="00867B47">
              <w:rPr>
                <w:b/>
                <w:color w:val="000000" w:themeColor="text1"/>
                <w:sz w:val="24"/>
                <w:szCs w:val="24"/>
                <w:lang w:val="en-GB"/>
              </w:rPr>
              <w:t xml:space="preserve"> ỦY BAN VĂN HÓA VÀ XÃ HỘI</w:t>
            </w:r>
            <w:r w:rsidRPr="00867B47">
              <w:rPr>
                <w:b/>
                <w:color w:val="000000" w:themeColor="text1"/>
                <w:sz w:val="24"/>
                <w:szCs w:val="24"/>
                <w:lang w:val="en-GB"/>
              </w:rPr>
              <w:br/>
            </w:r>
          </w:p>
          <w:p w14:paraId="25AD1900" w14:textId="77777777" w:rsidR="00DF1CB9" w:rsidRPr="00867B47" w:rsidRDefault="00DF1CB9" w:rsidP="00B22962">
            <w:pPr>
              <w:spacing w:after="0"/>
              <w:jc w:val="center"/>
              <w:rPr>
                <w:bCs/>
                <w:iCs/>
                <w:color w:val="000000" w:themeColor="text1"/>
                <w:lang w:val="en-GB"/>
              </w:rPr>
            </w:pPr>
            <w:r w:rsidRPr="00867B47" w:rsidDel="00D078FD">
              <w:rPr>
                <w:color w:val="000000" w:themeColor="text1"/>
                <w:sz w:val="26"/>
                <w:szCs w:val="26"/>
                <w:lang w:val="en-GB" w:eastAsia="en-GB"/>
              </w:rPr>
              <w:t xml:space="preserve"> </w:t>
            </w:r>
          </w:p>
        </w:tc>
        <w:tc>
          <w:tcPr>
            <w:tcW w:w="5386" w:type="dxa"/>
          </w:tcPr>
          <w:p w14:paraId="7CA4EB8A" w14:textId="77777777" w:rsidR="00DF1CB9" w:rsidRPr="00867B47" w:rsidRDefault="00DF1CB9" w:rsidP="00DF1CB9">
            <w:pPr>
              <w:spacing w:after="0"/>
              <w:ind w:left="-249" w:firstLine="141"/>
              <w:jc w:val="center"/>
              <w:rPr>
                <w:b/>
                <w:color w:val="000000" w:themeColor="text1"/>
                <w:sz w:val="24"/>
                <w:szCs w:val="24"/>
                <w:lang w:val="en-GB"/>
              </w:rPr>
            </w:pPr>
            <w:r w:rsidRPr="00867B47">
              <w:rPr>
                <w:b/>
                <w:color w:val="000000" w:themeColor="text1"/>
                <w:sz w:val="24"/>
                <w:szCs w:val="24"/>
                <w:lang w:val="en-GB"/>
              </w:rPr>
              <w:t>CỘNG HÒA XÃ HỘI CHỦ NGHĨA VIỆT NAM</w:t>
            </w:r>
          </w:p>
          <w:p w14:paraId="5DED0577" w14:textId="77777777" w:rsidR="00DF1CB9" w:rsidRPr="00867B47" w:rsidRDefault="00DF1CB9" w:rsidP="007F02A8">
            <w:pPr>
              <w:spacing w:after="0"/>
              <w:ind w:firstLine="0"/>
              <w:jc w:val="center"/>
              <w:rPr>
                <w:b/>
                <w:color w:val="000000" w:themeColor="text1"/>
                <w:sz w:val="26"/>
                <w:szCs w:val="26"/>
                <w:lang w:val="en-GB"/>
              </w:rPr>
            </w:pPr>
            <w:r w:rsidRPr="00867B47">
              <w:rPr>
                <w:b/>
                <w:color w:val="000000" w:themeColor="text1"/>
                <w:sz w:val="26"/>
                <w:szCs w:val="26"/>
                <w:lang w:val="en-GB"/>
              </w:rPr>
              <w:t>Độc lập - Tự do - Hạnh phúc</w:t>
            </w:r>
          </w:p>
          <w:p w14:paraId="68F79BA4" w14:textId="77777777" w:rsidR="00DF1CB9" w:rsidRPr="00867B47" w:rsidRDefault="00DF1CB9" w:rsidP="00B22962">
            <w:pPr>
              <w:spacing w:after="0"/>
              <w:jc w:val="center"/>
              <w:rPr>
                <w:i/>
                <w:color w:val="000000" w:themeColor="text1"/>
                <w:lang w:val="en-GB"/>
              </w:rPr>
            </w:pPr>
            <w:r w:rsidRPr="00867B47">
              <w:rPr>
                <w:noProof/>
                <w:color w:val="000000" w:themeColor="text1"/>
              </w:rPr>
              <mc:AlternateContent>
                <mc:Choice Requires="wps">
                  <w:drawing>
                    <wp:anchor distT="4294967291" distB="4294967291" distL="114300" distR="114300" simplePos="0" relativeHeight="251664384" behindDoc="0" locked="0" layoutInCell="1" allowOverlap="1" wp14:anchorId="6C0D5521" wp14:editId="5687B30C">
                      <wp:simplePos x="0" y="0"/>
                      <wp:positionH relativeFrom="column">
                        <wp:posOffset>640080</wp:posOffset>
                      </wp:positionH>
                      <wp:positionV relativeFrom="paragraph">
                        <wp:posOffset>58420</wp:posOffset>
                      </wp:positionV>
                      <wp:extent cx="200025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21189" id="Straight Connector 8" o:spid="_x0000_s1026" style="position:absolute;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0.4pt,4.6pt" to="207.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"/>
                  </w:pict>
                </mc:Fallback>
              </mc:AlternateContent>
            </w:r>
          </w:p>
          <w:p w14:paraId="7E1AD49E" w14:textId="77777777" w:rsidR="00DF1CB9" w:rsidRPr="00867B47" w:rsidRDefault="00DF1CB9" w:rsidP="00B22962">
            <w:pPr>
              <w:keepNext/>
              <w:keepLines/>
              <w:spacing w:after="0"/>
              <w:jc w:val="center"/>
              <w:outlineLvl w:val="0"/>
              <w:rPr>
                <w:i/>
                <w:color w:val="000000" w:themeColor="text1"/>
                <w:lang w:val="en-GB"/>
              </w:rPr>
            </w:pPr>
            <w:r w:rsidRPr="00867B47">
              <w:rPr>
                <w:i/>
                <w:color w:val="000000" w:themeColor="text1"/>
                <w:lang w:val="en-GB"/>
              </w:rPr>
              <w:t xml:space="preserve">Hà Nội, ngày  </w:t>
            </w:r>
            <w:r>
              <w:rPr>
                <w:i/>
                <w:color w:val="000000" w:themeColor="text1"/>
                <w:lang w:val="en-GB"/>
              </w:rPr>
              <w:t>12</w:t>
            </w:r>
            <w:r w:rsidRPr="00867B47">
              <w:rPr>
                <w:i/>
                <w:color w:val="000000" w:themeColor="text1"/>
                <w:lang w:val="en-GB"/>
              </w:rPr>
              <w:t xml:space="preserve"> tháng </w:t>
            </w:r>
            <w:r>
              <w:rPr>
                <w:i/>
                <w:color w:val="000000" w:themeColor="text1"/>
                <w:lang w:val="en-GB"/>
              </w:rPr>
              <w:t>8</w:t>
            </w:r>
            <w:r w:rsidRPr="00867B47">
              <w:rPr>
                <w:i/>
                <w:color w:val="000000" w:themeColor="text1"/>
                <w:lang w:val="en-GB"/>
              </w:rPr>
              <w:t xml:space="preserve"> năm 2025</w:t>
            </w:r>
          </w:p>
        </w:tc>
      </w:tr>
    </w:tbl>
    <w:p w14:paraId="47E2A043" w14:textId="77777777" w:rsidR="00DF1CB9" w:rsidRDefault="00DF1CB9" w:rsidP="00E95062">
      <w:pPr>
        <w:widowControl w:val="0"/>
        <w:spacing w:after="0"/>
        <w:ind w:firstLine="0"/>
        <w:jc w:val="center"/>
        <w:rPr>
          <w:b/>
        </w:rPr>
      </w:pPr>
    </w:p>
    <w:p w14:paraId="02C75AF2" w14:textId="66656D52" w:rsidR="002839AE" w:rsidRDefault="00E859FA" w:rsidP="00E95062">
      <w:pPr>
        <w:widowControl w:val="0"/>
        <w:spacing w:after="0"/>
        <w:ind w:firstLine="0"/>
        <w:jc w:val="center"/>
        <w:rPr>
          <w:b/>
          <w:bCs/>
        </w:rPr>
      </w:pPr>
      <w:r w:rsidRPr="00E859FA">
        <w:rPr>
          <w:b/>
        </w:rPr>
        <w:t>BÁO CÁO</w:t>
      </w:r>
      <w:r w:rsidR="00E9516B">
        <w:rPr>
          <w:b/>
        </w:rPr>
        <w:t xml:space="preserve"> TÓM TẮT </w:t>
      </w:r>
    </w:p>
    <w:p w14:paraId="34F89503" w14:textId="26404572" w:rsidR="00E859FA" w:rsidRDefault="00845AE3" w:rsidP="00E95062">
      <w:pPr>
        <w:spacing w:before="0"/>
        <w:ind w:firstLine="0"/>
        <w:jc w:val="center"/>
        <w:rPr>
          <w:b/>
          <w:bCs/>
        </w:rPr>
      </w:pPr>
      <w:r>
        <w:rPr>
          <w:b/>
          <w:bCs/>
          <w:noProof/>
        </w:rPr>
        <mc:AlternateContent>
          <mc:Choice Requires="wps">
            <w:drawing>
              <wp:anchor distT="0" distB="0" distL="114300" distR="114300" simplePos="0" relativeHeight="251661312" behindDoc="0" locked="0" layoutInCell="1" allowOverlap="1" wp14:anchorId="6C73AB68" wp14:editId="7A11ADF0">
                <wp:simplePos x="0" y="0"/>
                <wp:positionH relativeFrom="column">
                  <wp:posOffset>2288222</wp:posOffset>
                </wp:positionH>
                <wp:positionV relativeFrom="paragraph">
                  <wp:posOffset>247015</wp:posOffset>
                </wp:positionV>
                <wp:extent cx="1243965" cy="0"/>
                <wp:effectExtent l="0" t="0" r="32385" b="19050"/>
                <wp:wrapNone/>
                <wp:docPr id="1912735802" name="Straight Connector 1"/>
                <wp:cNvGraphicFramePr/>
                <a:graphic xmlns:a="http://schemas.openxmlformats.org/drawingml/2006/main">
                  <a:graphicData uri="http://schemas.microsoft.com/office/word/2010/wordprocessingShape">
                    <wps:wsp>
                      <wps:cNvCnPr/>
                      <wps:spPr>
                        <a:xfrm>
                          <a:off x="0" y="0"/>
                          <a:ext cx="1243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2E98C9"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15pt,19.45pt" to="27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" strokecolor="black [3200]" strokeweight=".5pt">
                <v:stroke joinstyle="miter"/>
              </v:line>
            </w:pict>
          </mc:Fallback>
        </mc:AlternateContent>
      </w:r>
      <w:r w:rsidR="00120BFF">
        <w:rPr>
          <w:b/>
        </w:rPr>
        <w:t>Báo cáo t</w:t>
      </w:r>
      <w:r w:rsidR="007E36CC">
        <w:rPr>
          <w:b/>
        </w:rPr>
        <w:t>hẩm tra sơ bộ dự án Luật Giáo dục đại học (sửa đổi)</w:t>
      </w:r>
    </w:p>
    <w:p w14:paraId="3F79562E" w14:textId="77C045BC" w:rsidR="00E859FA" w:rsidRPr="00E859FA" w:rsidRDefault="00E859FA" w:rsidP="009B68A3">
      <w:pPr>
        <w:spacing w:before="0" w:after="0"/>
        <w:ind w:firstLine="0"/>
        <w:jc w:val="center"/>
        <w:rPr>
          <w:b/>
          <w:bCs/>
        </w:rPr>
      </w:pPr>
    </w:p>
    <w:bookmarkEnd w:id="0"/>
    <w:p w14:paraId="5103483A" w14:textId="2293843D" w:rsidR="00DF1CB9" w:rsidRPr="005E2A42" w:rsidRDefault="00E9516B" w:rsidP="00DF1CB9">
      <w:pPr>
        <w:spacing w:before="0" w:line="340" w:lineRule="exact"/>
        <w:rPr>
          <w:rFonts w:eastAsia="Batang"/>
        </w:rPr>
      </w:pPr>
      <w:r>
        <w:rPr>
          <w:lang w:val="pt-BR"/>
        </w:rPr>
        <w:t xml:space="preserve">Ngày 12/8/2025, Thường trực Ủy ban </w:t>
      </w:r>
      <w:r w:rsidR="00120BFF">
        <w:rPr>
          <w:lang w:val="pt-BR"/>
        </w:rPr>
        <w:t>Văn hóa và Xã hội</w:t>
      </w:r>
      <w:r w:rsidR="001B685C">
        <w:rPr>
          <w:lang w:val="pt-BR"/>
        </w:rPr>
        <w:t xml:space="preserve"> </w:t>
      </w:r>
      <w:r>
        <w:rPr>
          <w:lang w:val="pt-BR"/>
        </w:rPr>
        <w:t>đã gửi</w:t>
      </w:r>
      <w:r w:rsidR="001B685C">
        <w:rPr>
          <w:lang w:val="pt-BR"/>
        </w:rPr>
        <w:t xml:space="preserve"> Ủy ban Thường vụ Quốc hội </w:t>
      </w:r>
      <w:r>
        <w:rPr>
          <w:lang w:val="pt-BR"/>
        </w:rPr>
        <w:t xml:space="preserve">Báo cáo số </w:t>
      </w:r>
      <w:r w:rsidR="00120BFF">
        <w:rPr>
          <w:lang w:val="pt-BR"/>
        </w:rPr>
        <w:t>883</w:t>
      </w:r>
      <w:r w:rsidR="00DF1CB9">
        <w:rPr>
          <w:lang w:val="pt-BR"/>
        </w:rPr>
        <w:t>/BC-UBVHXH15</w:t>
      </w:r>
      <w:r w:rsidR="001B685C">
        <w:rPr>
          <w:lang w:val="pt-BR"/>
        </w:rPr>
        <w:t xml:space="preserve"> </w:t>
      </w:r>
      <w:r>
        <w:rPr>
          <w:lang w:val="pt-BR"/>
        </w:rPr>
        <w:t>thẩm tra sơ bộ dự án Luật Giáo dục đại học</w:t>
      </w:r>
      <w:r w:rsidR="00B55097">
        <w:rPr>
          <w:lang w:val="pt-BR"/>
        </w:rPr>
        <w:t xml:space="preserve"> (sửa đổi)</w:t>
      </w:r>
      <w:r w:rsidR="001B685C">
        <w:rPr>
          <w:lang w:val="pt-BR"/>
        </w:rPr>
        <w:t xml:space="preserve">. </w:t>
      </w:r>
      <w:r w:rsidR="00DF1CB9" w:rsidRPr="005E2A42">
        <w:rPr>
          <w:rFonts w:eastAsia="Batang"/>
        </w:rPr>
        <w:t>Thường trực Ủy ban Văn hóa và Xã hội trân trọng báo cáo tóm tắt thẩm tra sơ bộ dự án Luật như sau:</w:t>
      </w:r>
    </w:p>
    <w:p w14:paraId="03A7653B" w14:textId="50303BCA" w:rsidR="007E36CC" w:rsidRPr="00475A91" w:rsidRDefault="00B56A55" w:rsidP="00B55097">
      <w:pPr>
        <w:widowControl w:val="0"/>
        <w:spacing w:before="0" w:line="340" w:lineRule="exact"/>
        <w:rPr>
          <w:b/>
          <w:lang w:val="pt-BR"/>
        </w:rPr>
      </w:pPr>
      <w:r>
        <w:rPr>
          <w:b/>
          <w:lang w:val="pt-BR"/>
        </w:rPr>
        <w:t>I</w:t>
      </w:r>
      <w:r w:rsidR="007E36CC" w:rsidRPr="00475A91">
        <w:rPr>
          <w:b/>
          <w:lang w:val="pt-BR"/>
        </w:rPr>
        <w:t xml:space="preserve">. </w:t>
      </w:r>
      <w:r w:rsidR="001B685C">
        <w:rPr>
          <w:b/>
          <w:lang w:val="pt-BR"/>
        </w:rPr>
        <w:t xml:space="preserve">VỀ MỘT SỐ VẤN ĐỀ CHUNG </w:t>
      </w:r>
    </w:p>
    <w:p w14:paraId="1CC1C626" w14:textId="0A5CB120" w:rsidR="001B685C" w:rsidRDefault="0042060F" w:rsidP="001B685C">
      <w:pPr>
        <w:widowControl w:val="0"/>
        <w:spacing w:before="0" w:line="340" w:lineRule="exact"/>
        <w:rPr>
          <w:bCs/>
          <w:lang w:val="pt-BR"/>
        </w:rPr>
      </w:pPr>
      <w:r w:rsidRPr="00475A91">
        <w:rPr>
          <w:lang w:val="nl-NL"/>
        </w:rPr>
        <w:t xml:space="preserve">Thường trực Ủy ban </w:t>
      </w:r>
      <w:r w:rsidR="001B685C">
        <w:rPr>
          <w:lang w:val="nl-NL"/>
        </w:rPr>
        <w:t>nhất trí với</w:t>
      </w:r>
      <w:r w:rsidRPr="00475A91">
        <w:rPr>
          <w:lang w:val="nl-NL"/>
        </w:rPr>
        <w:t xml:space="preserve"> sự cần thiết sửa đổi Luật </w:t>
      </w:r>
      <w:r w:rsidR="001B685C">
        <w:rPr>
          <w:lang w:val="nl-NL"/>
        </w:rPr>
        <w:t xml:space="preserve">nêu trong </w:t>
      </w:r>
      <w:r w:rsidR="002C3A2A" w:rsidRPr="00475A91">
        <w:rPr>
          <w:lang w:val="nl-NL"/>
        </w:rPr>
        <w:t>Tờ trình</w:t>
      </w:r>
      <w:r w:rsidR="001B685C">
        <w:rPr>
          <w:lang w:val="nl-NL"/>
        </w:rPr>
        <w:t xml:space="preserve"> </w:t>
      </w:r>
      <w:r w:rsidR="00371B0C">
        <w:rPr>
          <w:lang w:val="nl-NL"/>
        </w:rPr>
        <w:t>của Chính phủ</w:t>
      </w:r>
      <w:r w:rsidR="0033461E">
        <w:rPr>
          <w:lang w:val="nl-NL"/>
        </w:rPr>
        <w:t>.</w:t>
      </w:r>
      <w:r w:rsidR="001B685C" w:rsidRPr="001B685C">
        <w:rPr>
          <w:rFonts w:eastAsia="Batang"/>
          <w:lang w:val="pt-BR"/>
        </w:rPr>
        <w:t xml:space="preserve"> Dự án Luật </w:t>
      </w:r>
      <w:r w:rsidR="009F5959">
        <w:rPr>
          <w:rFonts w:eastAsia="Batang"/>
        </w:rPr>
        <w:t>đã thể chế hóa</w:t>
      </w:r>
      <w:r w:rsidR="009F5959" w:rsidRPr="00AA66CA">
        <w:rPr>
          <w:rFonts w:eastAsia="Batang"/>
        </w:rPr>
        <w:t xml:space="preserve"> chủ trương, đường lối của Đảng, phù hợp với Hiến pháp, </w:t>
      </w:r>
      <w:r w:rsidR="009F5959">
        <w:rPr>
          <w:rFonts w:eastAsia="Batang"/>
        </w:rPr>
        <w:t xml:space="preserve">cơ bản </w:t>
      </w:r>
      <w:r w:rsidR="009F5959" w:rsidRPr="00AA66CA">
        <w:rPr>
          <w:rFonts w:eastAsia="Batang"/>
        </w:rPr>
        <w:t>bảo đảm tính thống nhất, đồng bộ trong hệ thống pháp luật, tính tương thích với các điều ước quốc tế có liên quan</w:t>
      </w:r>
      <w:bookmarkStart w:id="1" w:name="_GoBack"/>
      <w:bookmarkEnd w:id="1"/>
      <w:r w:rsidR="000D5DFE">
        <w:rPr>
          <w:rFonts w:eastAsia="Batang"/>
          <w:lang w:val="pt-BR"/>
        </w:rPr>
        <w:t>.</w:t>
      </w:r>
      <w:r w:rsidR="001B685C">
        <w:rPr>
          <w:rFonts w:eastAsia="Batang"/>
          <w:lang w:val="pt-BR"/>
        </w:rPr>
        <w:t xml:space="preserve"> </w:t>
      </w:r>
      <w:r w:rsidR="00120BFF">
        <w:rPr>
          <w:bCs/>
          <w:lang w:val="pt-BR"/>
        </w:rPr>
        <w:t>Hồ sơ dự thảo Luật được chuẩn bị công phu;</w:t>
      </w:r>
      <w:r w:rsidR="001B685C">
        <w:rPr>
          <w:bCs/>
          <w:lang w:val="pt-BR"/>
        </w:rPr>
        <w:t xml:space="preserve"> quá trình xây dựng </w:t>
      </w:r>
      <w:r w:rsidR="00120BFF">
        <w:rPr>
          <w:bCs/>
          <w:lang w:val="pt-BR"/>
        </w:rPr>
        <w:t xml:space="preserve">tuân thủ đúng trình tự, thủ tục; </w:t>
      </w:r>
      <w:r w:rsidR="001B685C">
        <w:rPr>
          <w:bCs/>
          <w:lang w:val="pt-BR"/>
        </w:rPr>
        <w:t xml:space="preserve">thành phần hồ sơ </w:t>
      </w:r>
      <w:r w:rsidR="009823BF">
        <w:rPr>
          <w:bCs/>
          <w:lang w:val="pt-BR"/>
        </w:rPr>
        <w:t xml:space="preserve">đầy </w:t>
      </w:r>
      <w:r w:rsidR="001B685C">
        <w:rPr>
          <w:bCs/>
          <w:lang w:val="pt-BR"/>
        </w:rPr>
        <w:t>đủ theo quy định</w:t>
      </w:r>
      <w:r w:rsidR="00120BFF">
        <w:rPr>
          <w:bCs/>
          <w:lang w:val="pt-BR"/>
        </w:rPr>
        <w:t>. T</w:t>
      </w:r>
      <w:r w:rsidR="00120BFF" w:rsidRPr="00475A91">
        <w:rPr>
          <w:bCs/>
          <w:lang w:val="pt-BR"/>
        </w:rPr>
        <w:t>uy nhiên,</w:t>
      </w:r>
      <w:r w:rsidR="00120BFF">
        <w:rPr>
          <w:bCs/>
          <w:lang w:val="pt-BR"/>
        </w:rPr>
        <w:t xml:space="preserve"> </w:t>
      </w:r>
      <w:r w:rsidR="001B685C">
        <w:rPr>
          <w:bCs/>
          <w:lang w:val="pt-BR"/>
        </w:rPr>
        <w:t xml:space="preserve">Thường trực Ủy ban đề nghị Cơ quan chủ trì soạn thảo lưu ý một số vấn đề sau: </w:t>
      </w:r>
    </w:p>
    <w:p w14:paraId="75FB1CE8" w14:textId="5B7CC48F" w:rsidR="001B685C" w:rsidRDefault="001B685C" w:rsidP="001B685C">
      <w:pPr>
        <w:widowControl w:val="0"/>
        <w:spacing w:before="0" w:line="340" w:lineRule="exact"/>
        <w:rPr>
          <w:lang w:val="pt-BR"/>
        </w:rPr>
      </w:pPr>
      <w:r>
        <w:rPr>
          <w:bCs/>
          <w:lang w:val="pt-BR"/>
        </w:rPr>
        <w:t xml:space="preserve">(1) </w:t>
      </w:r>
      <w:r w:rsidRPr="001B685C">
        <w:rPr>
          <w:bCs/>
          <w:lang w:val="pt-BR"/>
        </w:rPr>
        <w:t xml:space="preserve">Bảo đảm sự thống nhất giữa phạm vi điều chỉnh, </w:t>
      </w:r>
      <w:r w:rsidRPr="001B685C">
        <w:rPr>
          <w:lang w:val="pt-BR"/>
        </w:rPr>
        <w:t>đối tượng áp dụng và nội dung quy định trong dự thảo Luật.</w:t>
      </w:r>
    </w:p>
    <w:p w14:paraId="25E82862" w14:textId="77777777" w:rsidR="001B685C" w:rsidRDefault="001B685C" w:rsidP="001B685C">
      <w:pPr>
        <w:widowControl w:val="0"/>
        <w:spacing w:before="0" w:line="340" w:lineRule="exact"/>
        <w:rPr>
          <w:lang w:val="pt-BR"/>
        </w:rPr>
      </w:pPr>
      <w:r>
        <w:rPr>
          <w:bCs/>
          <w:lang w:val="pt-BR"/>
        </w:rPr>
        <w:t xml:space="preserve">(2) Tiếp tục </w:t>
      </w:r>
      <w:r w:rsidR="00120BFF">
        <w:rPr>
          <w:lang w:val="pt-BR"/>
        </w:rPr>
        <w:t xml:space="preserve">rà soát, nghiên cứu, thể chế hóa các chủ trương mới về đột phá phát triển giáo dục và đào tạo; bảo đảm tính thống nhất, đồng bộ trong hệ thống pháp luật liên quan; đặc biệt là thống nhất, đồng bộ của 03 dự án Luật về giáo dục đang được trình Quốc hội xem xét. </w:t>
      </w:r>
    </w:p>
    <w:p w14:paraId="06B4E23C" w14:textId="5F4327A8" w:rsidR="001B685C" w:rsidRDefault="001B685C" w:rsidP="001B685C">
      <w:pPr>
        <w:widowControl w:val="0"/>
        <w:spacing w:before="0" w:line="340" w:lineRule="exact"/>
        <w:rPr>
          <w:lang w:val="pt-BR"/>
        </w:rPr>
      </w:pPr>
      <w:r>
        <w:rPr>
          <w:lang w:val="pt-BR"/>
        </w:rPr>
        <w:t xml:space="preserve">(3) </w:t>
      </w:r>
      <w:r w:rsidR="001973CC">
        <w:rPr>
          <w:lang w:val="pt-BR"/>
        </w:rPr>
        <w:t>Tiếp tục r</w:t>
      </w:r>
      <w:r>
        <w:rPr>
          <w:lang w:val="pt-BR"/>
        </w:rPr>
        <w:t>à soát, bổ sung</w:t>
      </w:r>
      <w:r w:rsidR="001973CC">
        <w:rPr>
          <w:lang w:val="pt-BR"/>
        </w:rPr>
        <w:t xml:space="preserve"> và hoàn thiện thêm </w:t>
      </w:r>
      <w:r>
        <w:rPr>
          <w:lang w:val="pt-BR"/>
        </w:rPr>
        <w:t>nội dung đánh giá tác động</w:t>
      </w:r>
      <w:r w:rsidR="001973CC">
        <w:rPr>
          <w:lang w:val="pt-BR"/>
        </w:rPr>
        <w:t xml:space="preserve"> theo luật định; bổ sung các văn bản quy định chi ti</w:t>
      </w:r>
      <w:r w:rsidR="00120E1A">
        <w:rPr>
          <w:lang w:val="pt-BR"/>
        </w:rPr>
        <w:t>ế</w:t>
      </w:r>
      <w:r w:rsidR="001973CC">
        <w:rPr>
          <w:lang w:val="pt-BR"/>
        </w:rPr>
        <w:t xml:space="preserve">t, hướng dẫn thi hành Luật. </w:t>
      </w:r>
    </w:p>
    <w:p w14:paraId="53C2C5F0" w14:textId="0D4FF8D5" w:rsidR="007E36CC" w:rsidRDefault="00B56A55" w:rsidP="00B55097">
      <w:pPr>
        <w:pStyle w:val="BodyTextIndent"/>
        <w:widowControl w:val="0"/>
        <w:spacing w:after="120" w:line="340" w:lineRule="exact"/>
        <w:rPr>
          <w:lang w:val="nl-NL"/>
        </w:rPr>
      </w:pPr>
      <w:r>
        <w:rPr>
          <w:lang w:val="nl-NL"/>
        </w:rPr>
        <w:t>II</w:t>
      </w:r>
      <w:r w:rsidR="007E36CC" w:rsidRPr="00475A91">
        <w:rPr>
          <w:lang w:val="nl-NL"/>
        </w:rPr>
        <w:t>.</w:t>
      </w:r>
      <w:r w:rsidR="003D4256">
        <w:rPr>
          <w:lang w:val="nl-NL"/>
        </w:rPr>
        <w:t xml:space="preserve"> </w:t>
      </w:r>
      <w:r w:rsidR="001973CC">
        <w:rPr>
          <w:lang w:val="nl-NL"/>
        </w:rPr>
        <w:t xml:space="preserve">VỀ MỘT SỐ NỘI DUNG LỚN CỦA DỰ THẢO LUẬT </w:t>
      </w:r>
    </w:p>
    <w:p w14:paraId="5A6D4F5B" w14:textId="69F5FB8B" w:rsidR="001973CC" w:rsidRDefault="001973CC" w:rsidP="00B55097">
      <w:pPr>
        <w:pStyle w:val="BodyTextIndent"/>
        <w:widowControl w:val="0"/>
        <w:spacing w:after="120" w:line="340" w:lineRule="exact"/>
        <w:rPr>
          <w:b w:val="0"/>
          <w:bCs/>
          <w:lang w:val="nl-NL"/>
        </w:rPr>
      </w:pPr>
      <w:r>
        <w:rPr>
          <w:b w:val="0"/>
          <w:bCs/>
          <w:lang w:val="nl-NL"/>
        </w:rPr>
        <w:t xml:space="preserve">Thường trực Ủy ban cơ bản tán thành với nhiều nội dung sửa đổi trong dự án Luật và có </w:t>
      </w:r>
      <w:r w:rsidR="00420241">
        <w:rPr>
          <w:b w:val="0"/>
          <w:bCs/>
          <w:lang w:val="nl-NL"/>
        </w:rPr>
        <w:t xml:space="preserve">thêm một số </w:t>
      </w:r>
      <w:r>
        <w:rPr>
          <w:b w:val="0"/>
          <w:bCs/>
          <w:lang w:val="nl-NL"/>
        </w:rPr>
        <w:t xml:space="preserve">ý kiến như sau: </w:t>
      </w:r>
    </w:p>
    <w:p w14:paraId="544389AF" w14:textId="1356692E" w:rsidR="001973CC" w:rsidRDefault="001973CC" w:rsidP="00B55097">
      <w:pPr>
        <w:pStyle w:val="BodyTextIndent"/>
        <w:widowControl w:val="0"/>
        <w:spacing w:after="120" w:line="340" w:lineRule="exact"/>
        <w:rPr>
          <w:b w:val="0"/>
          <w:bCs/>
          <w:lang w:val="nl-NL"/>
        </w:rPr>
      </w:pPr>
      <w:r w:rsidRPr="001973CC">
        <w:rPr>
          <w:b w:val="0"/>
          <w:bCs/>
          <w:i/>
          <w:iCs/>
          <w:lang w:val="nl-NL"/>
        </w:rPr>
        <w:t>1.</w:t>
      </w:r>
      <w:r>
        <w:rPr>
          <w:b w:val="0"/>
          <w:bCs/>
          <w:lang w:val="nl-NL"/>
        </w:rPr>
        <w:t xml:space="preserve"> </w:t>
      </w:r>
      <w:r>
        <w:rPr>
          <w:b w:val="0"/>
          <w:bCs/>
          <w:i/>
          <w:iCs/>
          <w:lang w:val="nl-NL"/>
        </w:rPr>
        <w:t xml:space="preserve">Về </w:t>
      </w:r>
      <w:r w:rsidR="001A2C6F">
        <w:rPr>
          <w:b w:val="0"/>
          <w:bCs/>
          <w:i/>
          <w:iCs/>
          <w:lang w:val="nl-NL"/>
        </w:rPr>
        <w:t>phạm vi</w:t>
      </w:r>
      <w:r w:rsidR="005C2D0F">
        <w:rPr>
          <w:b w:val="0"/>
          <w:bCs/>
          <w:i/>
          <w:iCs/>
          <w:lang w:val="nl-NL"/>
        </w:rPr>
        <w:t xml:space="preserve"> điều chỉnh</w:t>
      </w:r>
      <w:r w:rsidR="001A2C6F">
        <w:rPr>
          <w:b w:val="0"/>
          <w:bCs/>
          <w:i/>
          <w:iCs/>
          <w:lang w:val="nl-NL"/>
        </w:rPr>
        <w:t>, đối tượng áp dụng</w:t>
      </w:r>
      <w:r>
        <w:rPr>
          <w:b w:val="0"/>
          <w:bCs/>
          <w:i/>
          <w:iCs/>
          <w:lang w:val="nl-NL"/>
        </w:rPr>
        <w:t xml:space="preserve">: </w:t>
      </w:r>
      <w:r>
        <w:rPr>
          <w:b w:val="0"/>
          <w:bCs/>
          <w:lang w:val="nl-NL"/>
        </w:rPr>
        <w:t>Dự thảo Luật mở rộng đối tượng áp dụng; phân định rõ sứ mạng, mô hình</w:t>
      </w:r>
      <w:r w:rsidR="005C2D0F">
        <w:rPr>
          <w:b w:val="0"/>
          <w:bCs/>
          <w:lang w:val="nl-NL"/>
        </w:rPr>
        <w:t xml:space="preserve"> cơ sở giáo dục đại học</w:t>
      </w:r>
      <w:r>
        <w:rPr>
          <w:b w:val="0"/>
          <w:bCs/>
          <w:lang w:val="nl-NL"/>
        </w:rPr>
        <w:t xml:space="preserve">. </w:t>
      </w:r>
      <w:r w:rsidR="001A2C6F">
        <w:rPr>
          <w:b w:val="0"/>
          <w:bCs/>
          <w:lang w:val="nl-NL"/>
        </w:rPr>
        <w:t xml:space="preserve">Thường trực Ủy ban đề nghị rà soát, quy định rõ </w:t>
      </w:r>
      <w:r w:rsidR="005C2D0F">
        <w:rPr>
          <w:b w:val="0"/>
          <w:bCs/>
          <w:lang w:val="nl-NL"/>
        </w:rPr>
        <w:t xml:space="preserve">hơn </w:t>
      </w:r>
      <w:r w:rsidR="001A2C6F">
        <w:rPr>
          <w:b w:val="0"/>
          <w:bCs/>
          <w:lang w:val="nl-NL"/>
        </w:rPr>
        <w:t xml:space="preserve">phạm vi, mức độ áp dụng Luật đối với </w:t>
      </w:r>
      <w:r w:rsidR="001A2C6F" w:rsidRPr="00E33007">
        <w:rPr>
          <w:b w:val="0"/>
          <w:bCs/>
          <w:i/>
          <w:iCs/>
          <w:lang w:val="nl-NL"/>
        </w:rPr>
        <w:t>cơ sở giáo dục khác có hoạt động giáo dục đại học</w:t>
      </w:r>
      <w:r w:rsidR="001A2C6F">
        <w:rPr>
          <w:b w:val="0"/>
          <w:bCs/>
          <w:lang w:val="nl-NL"/>
        </w:rPr>
        <w:t xml:space="preserve">; làm rõ vị trí pháp lý của </w:t>
      </w:r>
      <w:r w:rsidR="001A2C6F">
        <w:rPr>
          <w:b w:val="0"/>
          <w:bCs/>
          <w:i/>
          <w:iCs/>
          <w:lang w:val="nl-NL"/>
        </w:rPr>
        <w:t xml:space="preserve">trường đại học thành viên </w:t>
      </w:r>
      <w:r w:rsidR="001A2C6F">
        <w:rPr>
          <w:b w:val="0"/>
          <w:bCs/>
          <w:lang w:val="nl-NL"/>
        </w:rPr>
        <w:t>trong đại học quốc gia, đại học vùng</w:t>
      </w:r>
      <w:r w:rsidR="005C2D0F">
        <w:rPr>
          <w:b w:val="0"/>
          <w:bCs/>
          <w:lang w:val="nl-NL"/>
        </w:rPr>
        <w:t xml:space="preserve">. </w:t>
      </w:r>
    </w:p>
    <w:p w14:paraId="0AC3B0D4" w14:textId="6FDE7996" w:rsidR="008F70DC" w:rsidRDefault="005C2D0F" w:rsidP="00B55097">
      <w:pPr>
        <w:pStyle w:val="BodyTextIndent"/>
        <w:widowControl w:val="0"/>
        <w:spacing w:after="120" w:line="340" w:lineRule="exact"/>
        <w:rPr>
          <w:b w:val="0"/>
          <w:lang w:val="nl-NL"/>
        </w:rPr>
      </w:pPr>
      <w:r w:rsidRPr="005C2D0F">
        <w:rPr>
          <w:b w:val="0"/>
          <w:bCs/>
          <w:i/>
          <w:iCs/>
          <w:lang w:val="nl-NL"/>
        </w:rPr>
        <w:lastRenderedPageBreak/>
        <w:t>2. Về cơ cấu tổ chức và quản trị</w:t>
      </w:r>
      <w:r w:rsidR="00884C4C">
        <w:rPr>
          <w:b w:val="0"/>
          <w:bCs/>
          <w:i/>
          <w:iCs/>
          <w:lang w:val="nl-NL"/>
        </w:rPr>
        <w:t xml:space="preserve"> của cơ sở giáo dục đại học</w:t>
      </w:r>
      <w:r>
        <w:rPr>
          <w:b w:val="0"/>
          <w:bCs/>
          <w:lang w:val="nl-NL"/>
        </w:rPr>
        <w:t>: Thường trực Ủy ban tán thành quy định về cơ cấu tổ chức, quyền, trách nhiệm của cơ sở giáo dục đại học, nhất là quy định về tự chủ đại học không phụ thuộc vào mức độ tự chủ tài chính</w:t>
      </w:r>
      <w:r w:rsidR="008F70DC">
        <w:rPr>
          <w:b w:val="0"/>
          <w:bCs/>
          <w:lang w:val="nl-NL"/>
        </w:rPr>
        <w:t xml:space="preserve"> (khoản 1 Điều 6)</w:t>
      </w:r>
      <w:r>
        <w:rPr>
          <w:b w:val="0"/>
          <w:bCs/>
          <w:lang w:val="nl-NL"/>
        </w:rPr>
        <w:t xml:space="preserve">; nhất trí việc không </w:t>
      </w:r>
      <w:r w:rsidRPr="005C2D0F">
        <w:rPr>
          <w:b w:val="0"/>
          <w:lang w:val="nl-NL"/>
        </w:rPr>
        <w:t xml:space="preserve">tổ chức hội đồng trường </w:t>
      </w:r>
      <w:r w:rsidR="000C5158" w:rsidRPr="005C2D0F">
        <w:rPr>
          <w:b w:val="0"/>
          <w:lang w:val="nl-NL"/>
        </w:rPr>
        <w:t>trong cơ sở giáo dục đại học công lập</w:t>
      </w:r>
      <w:r w:rsidR="000C5158">
        <w:rPr>
          <w:b w:val="0"/>
          <w:lang w:val="nl-NL"/>
        </w:rPr>
        <w:t xml:space="preserve"> (Điều 12), </w:t>
      </w:r>
      <w:r>
        <w:rPr>
          <w:b w:val="0"/>
          <w:lang w:val="nl-NL"/>
        </w:rPr>
        <w:t xml:space="preserve">tăng cường vai trò lãnh đạo của tổ chức Đảng nhằm thể chế hóa chủ trương mới của </w:t>
      </w:r>
      <w:r w:rsidR="000C5158">
        <w:rPr>
          <w:b w:val="0"/>
          <w:lang w:val="nl-NL"/>
        </w:rPr>
        <w:t xml:space="preserve">Trung ương </w:t>
      </w:r>
      <w:r>
        <w:rPr>
          <w:b w:val="0"/>
          <w:lang w:val="nl-NL"/>
        </w:rPr>
        <w:t xml:space="preserve">Đảng. </w:t>
      </w:r>
    </w:p>
    <w:p w14:paraId="63D31EDD" w14:textId="57FA706A" w:rsidR="00A42BD5" w:rsidRDefault="00A01D27" w:rsidP="00B55097">
      <w:pPr>
        <w:pStyle w:val="BodyTextIndent"/>
        <w:widowControl w:val="0"/>
        <w:spacing w:after="120" w:line="340" w:lineRule="exact"/>
        <w:rPr>
          <w:b w:val="0"/>
          <w:bCs/>
          <w:lang w:val="nl-NL"/>
        </w:rPr>
      </w:pPr>
      <w:r>
        <w:rPr>
          <w:b w:val="0"/>
          <w:lang w:val="nl-NL"/>
        </w:rPr>
        <w:t xml:space="preserve">Đa số ý kiến Thường trực Ủy ban tán thành việc quy định Hội đồng trường trong cơ sở giáo dục đại học tư thục, để phát huy tính tự chủ trong quản lý chuyên môn của cơ sở giáo dục đại học tư thục, hạn chế sự can thiệp quá sâu của các nhà đầu tư vào nội dung học thuật của cơ sở giáo dục, ảnh hưởng tới chất lượng đào tạo. </w:t>
      </w:r>
      <w:r w:rsidR="005C2D0F">
        <w:rPr>
          <w:b w:val="0"/>
          <w:lang w:val="nl-NL"/>
        </w:rPr>
        <w:t xml:space="preserve">Tuy nhiên, có ý kiến băn khoăn về việc tiếp tục </w:t>
      </w:r>
      <w:r w:rsidR="005C2D0F" w:rsidRPr="005C2D0F">
        <w:rPr>
          <w:b w:val="0"/>
          <w:bCs/>
          <w:lang w:val="vi-VN"/>
        </w:rPr>
        <w:t xml:space="preserve">thành lập hội đồng </w:t>
      </w:r>
      <w:r w:rsidR="005C2D0F" w:rsidRPr="005C2D0F">
        <w:rPr>
          <w:b w:val="0"/>
          <w:bCs/>
          <w:lang w:val="nl-NL"/>
        </w:rPr>
        <w:t>trường trong trong cơ sở giáo dục đại học tư thục</w:t>
      </w:r>
      <w:r w:rsidR="005C2D0F">
        <w:rPr>
          <w:b w:val="0"/>
          <w:bCs/>
          <w:lang w:val="nl-NL"/>
        </w:rPr>
        <w:t xml:space="preserve">; đề nghị cần </w:t>
      </w:r>
      <w:r w:rsidR="005C2D0F" w:rsidRPr="005C2D0F">
        <w:rPr>
          <w:b w:val="0"/>
          <w:bCs/>
          <w:lang w:val="vi-VN"/>
        </w:rPr>
        <w:t>đánh giá kỹ tác động, bảo đảm sự bình đẳng giữa các loại hình trường</w:t>
      </w:r>
      <w:r w:rsidR="00677302">
        <w:rPr>
          <w:b w:val="0"/>
          <w:bCs/>
          <w:lang w:val="nl-NL"/>
        </w:rPr>
        <w:t>.</w:t>
      </w:r>
      <w:r w:rsidR="005C2D0F">
        <w:rPr>
          <w:b w:val="0"/>
          <w:bCs/>
          <w:lang w:val="nl-NL"/>
        </w:rPr>
        <w:t xml:space="preserve"> </w:t>
      </w:r>
      <w:r w:rsidR="00677302">
        <w:rPr>
          <w:b w:val="0"/>
          <w:bCs/>
          <w:lang w:val="nl-NL"/>
        </w:rPr>
        <w:t>Thường trực Ủy ban đề nghị</w:t>
      </w:r>
      <w:r w:rsidR="005C2D0F">
        <w:rPr>
          <w:b w:val="0"/>
          <w:bCs/>
          <w:lang w:val="nl-NL"/>
        </w:rPr>
        <w:t xml:space="preserve"> </w:t>
      </w:r>
      <w:r w:rsidR="008A70A5" w:rsidRPr="005C2D0F">
        <w:rPr>
          <w:b w:val="0"/>
          <w:bCs/>
          <w:lang w:val="nl-NL"/>
        </w:rPr>
        <w:t xml:space="preserve">phân định rõ mối quan hệ giữa nhà đầu tư, hội đồng trường, ban giám hiệu của trường tư thục để </w:t>
      </w:r>
      <w:r w:rsidR="00677302">
        <w:rPr>
          <w:b w:val="0"/>
          <w:bCs/>
          <w:lang w:val="nl-NL"/>
        </w:rPr>
        <w:t>đảm bảo sự phát triển bền vững của cơ sở giáo dục đại học tư thục</w:t>
      </w:r>
      <w:r w:rsidR="00D33C16" w:rsidRPr="005C2D0F">
        <w:rPr>
          <w:b w:val="0"/>
          <w:bCs/>
          <w:lang w:val="nl-NL"/>
        </w:rPr>
        <w:t xml:space="preserve">. </w:t>
      </w:r>
    </w:p>
    <w:p w14:paraId="16A64592" w14:textId="518C5459" w:rsidR="00884C4C" w:rsidRDefault="000A0858" w:rsidP="00B55097">
      <w:pPr>
        <w:pStyle w:val="BodyTextIndent"/>
        <w:widowControl w:val="0"/>
        <w:spacing w:after="120" w:line="340" w:lineRule="exact"/>
        <w:rPr>
          <w:b w:val="0"/>
          <w:bCs/>
          <w:lang w:val="nl-NL"/>
        </w:rPr>
      </w:pPr>
      <w:r w:rsidRPr="00D20D0A">
        <w:rPr>
          <w:b w:val="0"/>
          <w:bCs/>
          <w:spacing w:val="-2"/>
          <w:lang w:val="nl-NL"/>
        </w:rPr>
        <w:t>Thường trực Ủy ban đ</w:t>
      </w:r>
      <w:r w:rsidR="00884C4C" w:rsidRPr="00D20D0A">
        <w:rPr>
          <w:b w:val="0"/>
          <w:bCs/>
          <w:spacing w:val="-2"/>
          <w:lang w:val="nl-NL"/>
        </w:rPr>
        <w:t>ề nghị giải thích khái niệm về phân hiệu của cơ sở giáo dục đại học</w:t>
      </w:r>
      <w:r w:rsidRPr="00D20D0A">
        <w:rPr>
          <w:b w:val="0"/>
          <w:bCs/>
          <w:spacing w:val="-2"/>
          <w:lang w:val="nl-NL"/>
        </w:rPr>
        <w:t>,</w:t>
      </w:r>
      <w:r w:rsidR="00884C4C" w:rsidRPr="00D20D0A">
        <w:rPr>
          <w:b w:val="0"/>
          <w:bCs/>
          <w:spacing w:val="-2"/>
          <w:lang w:val="nl-NL"/>
        </w:rPr>
        <w:t xml:space="preserve"> quy định rõ tiêu chí về phân hiệu, làm rõ mối quan hệ </w:t>
      </w:r>
      <w:r w:rsidRPr="00D20D0A">
        <w:rPr>
          <w:b w:val="0"/>
          <w:bCs/>
          <w:spacing w:val="-2"/>
          <w:lang w:val="nl-NL"/>
        </w:rPr>
        <w:t>giữa</w:t>
      </w:r>
      <w:r w:rsidR="00884C4C" w:rsidRPr="00D20D0A">
        <w:rPr>
          <w:b w:val="0"/>
          <w:bCs/>
          <w:spacing w:val="-2"/>
          <w:lang w:val="nl-NL"/>
        </w:rPr>
        <w:t xml:space="preserve"> phân hiệu với cơ sở giáo dục đại học và tổ chức khác trong cơ sở giáo dục đại học</w:t>
      </w:r>
      <w:r w:rsidR="00884C4C">
        <w:rPr>
          <w:b w:val="0"/>
          <w:bCs/>
          <w:lang w:val="nl-NL"/>
        </w:rPr>
        <w:t xml:space="preserve">. </w:t>
      </w:r>
    </w:p>
    <w:p w14:paraId="3438438A" w14:textId="0CE5FB9A" w:rsidR="00884C4C" w:rsidRDefault="005C2D0F" w:rsidP="00B55097">
      <w:pPr>
        <w:pStyle w:val="BodyTextIndent"/>
        <w:widowControl w:val="0"/>
        <w:spacing w:after="120" w:line="340" w:lineRule="exact"/>
        <w:rPr>
          <w:b w:val="0"/>
          <w:bCs/>
          <w:lang w:val="nl-NL"/>
        </w:rPr>
      </w:pPr>
      <w:r w:rsidRPr="005C2D0F">
        <w:rPr>
          <w:b w:val="0"/>
          <w:bCs/>
          <w:i/>
          <w:iCs/>
          <w:lang w:val="nl-NL"/>
        </w:rPr>
        <w:t>3. Về hoạt động đào tạo</w:t>
      </w:r>
      <w:r>
        <w:rPr>
          <w:b w:val="0"/>
          <w:bCs/>
          <w:lang w:val="nl-NL"/>
        </w:rPr>
        <w:t xml:space="preserve">: </w:t>
      </w:r>
      <w:r w:rsidR="00A2344E">
        <w:rPr>
          <w:b w:val="0"/>
          <w:bCs/>
          <w:lang w:val="nl-NL"/>
        </w:rPr>
        <w:t xml:space="preserve">Thường trực Ủy ban </w:t>
      </w:r>
      <w:r w:rsidR="007D4108">
        <w:rPr>
          <w:b w:val="0"/>
          <w:bCs/>
          <w:lang w:val="nl-NL"/>
        </w:rPr>
        <w:t>đề nghị cân nhắc</w:t>
      </w:r>
      <w:r w:rsidR="00A2344E">
        <w:rPr>
          <w:b w:val="0"/>
          <w:bCs/>
          <w:lang w:val="nl-NL"/>
        </w:rPr>
        <w:t xml:space="preserve"> quy định về đăng ký hoạt động giáo dục đại học quy định tại Điều 19 dự thảo Luật và đề nghị thay </w:t>
      </w:r>
      <w:r w:rsidR="00A2344E">
        <w:rPr>
          <w:b w:val="0"/>
          <w:bCs/>
          <w:i/>
          <w:iCs/>
          <w:lang w:val="nl-NL"/>
        </w:rPr>
        <w:t xml:space="preserve">đăng ký </w:t>
      </w:r>
      <w:r w:rsidR="00A2344E">
        <w:rPr>
          <w:b w:val="0"/>
          <w:bCs/>
          <w:lang w:val="nl-NL"/>
        </w:rPr>
        <w:t xml:space="preserve">bằng </w:t>
      </w:r>
      <w:r w:rsidR="00A2344E">
        <w:rPr>
          <w:b w:val="0"/>
          <w:bCs/>
          <w:i/>
          <w:iCs/>
          <w:lang w:val="nl-NL"/>
        </w:rPr>
        <w:t>cấp phép</w:t>
      </w:r>
      <w:r w:rsidR="00A2344E">
        <w:rPr>
          <w:b w:val="0"/>
          <w:bCs/>
          <w:lang w:val="nl-NL"/>
        </w:rPr>
        <w:t xml:space="preserve"> hoạt động nhằm tăng cường hiệu lực quản lý nhà nước trong bảo đảm và kiểm soát chất lượng; có cơ chế để </w:t>
      </w:r>
      <w:r w:rsidR="00A2344E">
        <w:rPr>
          <w:b w:val="0"/>
          <w:bCs/>
          <w:i/>
          <w:iCs/>
          <w:lang w:val="nl-NL"/>
        </w:rPr>
        <w:t xml:space="preserve">rút phép </w:t>
      </w:r>
      <w:r w:rsidR="00A2344E">
        <w:rPr>
          <w:b w:val="0"/>
          <w:bCs/>
          <w:lang w:val="nl-NL"/>
        </w:rPr>
        <w:t xml:space="preserve">từng phần đối với hoạt động đào tạo nếu vi phạm. </w:t>
      </w:r>
      <w:r w:rsidR="009564C6">
        <w:rPr>
          <w:b w:val="0"/>
          <w:bCs/>
          <w:lang w:val="nl-NL"/>
        </w:rPr>
        <w:t>Để quản lý chặt chẽ chất lượng đào tạo đại học, Thường trực Ủy ban tán thành việc Bộ Giáo dục Đào tạo quản lý việc cấp phép chương trình đào tạo đối với ngành sư phạm, y dược và luật.</w:t>
      </w:r>
    </w:p>
    <w:p w14:paraId="771387DE" w14:textId="6D335756" w:rsidR="00884C4C" w:rsidRPr="00884C4C" w:rsidRDefault="00884C4C" w:rsidP="00B55097">
      <w:pPr>
        <w:pStyle w:val="BodyTextIndent"/>
        <w:widowControl w:val="0"/>
        <w:spacing w:after="120" w:line="340" w:lineRule="exact"/>
        <w:rPr>
          <w:b w:val="0"/>
          <w:bCs/>
          <w:lang w:val="nl-NL"/>
        </w:rPr>
      </w:pPr>
      <w:r w:rsidRPr="00884C4C">
        <w:rPr>
          <w:b w:val="0"/>
          <w:bCs/>
          <w:lang w:val="nl-NL"/>
        </w:rPr>
        <w:t>Về chương trình đào tạo cấp văn bằng giáo dục đại học, đề nghị làm rõ sự khác biệt của chương trình đào tạo cử nhân, chương trình đào tạo trình độ đại học và sự khác biệt giữa văn bằng cử nhân với văn bằng đại học. Nghiên cứu bổ sung quy định về chương trình đào tạo chuyên sâu trong một số lĩnh vực đặc</w:t>
      </w:r>
      <w:r w:rsidRPr="00884C4C">
        <w:rPr>
          <w:b w:val="0"/>
          <w:bCs/>
          <w:lang w:val="vi-VN"/>
        </w:rPr>
        <w:t xml:space="preserve"> thù</w:t>
      </w:r>
      <w:r w:rsidRPr="00884C4C">
        <w:rPr>
          <w:b w:val="0"/>
          <w:bCs/>
          <w:lang w:val="nl-NL"/>
        </w:rPr>
        <w:t xml:space="preserve"> cấp văn bằng trình độ tương đương; về xây dựng và triển khai các chương trình đào tạo tài năng.</w:t>
      </w:r>
    </w:p>
    <w:p w14:paraId="05F56C6D" w14:textId="7F375C91" w:rsidR="00A2344E" w:rsidRDefault="00884C4C" w:rsidP="00B55097">
      <w:pPr>
        <w:pStyle w:val="BodyTextIndent"/>
        <w:widowControl w:val="0"/>
        <w:spacing w:after="120" w:line="340" w:lineRule="exact"/>
        <w:rPr>
          <w:b w:val="0"/>
          <w:bCs/>
          <w:lang w:val="nl-NL"/>
        </w:rPr>
      </w:pPr>
      <w:r>
        <w:rPr>
          <w:b w:val="0"/>
          <w:bCs/>
          <w:lang w:val="nl-NL"/>
        </w:rPr>
        <w:t>Về đào tạo trình độ tiến sĩ, Thường trực Ủy ban n</w:t>
      </w:r>
      <w:r w:rsidR="008F70DC">
        <w:rPr>
          <w:b w:val="0"/>
          <w:bCs/>
          <w:lang w:val="nl-NL"/>
        </w:rPr>
        <w:t xml:space="preserve">hất </w:t>
      </w:r>
      <w:r w:rsidR="00A2344E">
        <w:rPr>
          <w:b w:val="0"/>
          <w:bCs/>
          <w:lang w:val="nl-NL"/>
        </w:rPr>
        <w:t>trí cao cần thiết phải siết chặt quản lý chất lượng đào tạo đối với trình độ tiến sĩ;</w:t>
      </w:r>
      <w:r w:rsidR="008F70DC">
        <w:rPr>
          <w:b w:val="0"/>
          <w:bCs/>
          <w:lang w:val="nl-NL"/>
        </w:rPr>
        <w:t xml:space="preserve"> theo đó, Thường trực Ủy ban</w:t>
      </w:r>
      <w:r w:rsidR="00A2344E">
        <w:rPr>
          <w:b w:val="0"/>
          <w:bCs/>
          <w:lang w:val="nl-NL"/>
        </w:rPr>
        <w:t xml:space="preserve"> tán thành việc giao thẩm quyền cho Bộ trưởng Bộ Giáo dục và Đào tạo phê duyệt thực hiện chương trình đào tạo trình độ tiến sĩ (khoản 2 Điều 22)</w:t>
      </w:r>
      <w:r w:rsidR="008F70DC">
        <w:rPr>
          <w:b w:val="0"/>
          <w:bCs/>
          <w:lang w:val="nl-NL"/>
        </w:rPr>
        <w:t xml:space="preserve">; đồng thời, đề nghị có chế tài xử lý nghiêm khắc trường hợp vi phạm liêm chính học thuật đối với người học, người hướng dẫn và phản biện trong đào tạo tiến sĩ. </w:t>
      </w:r>
    </w:p>
    <w:p w14:paraId="1EC72962" w14:textId="5967F34C" w:rsidR="008F70DC" w:rsidRPr="008F70DC" w:rsidRDefault="008F70DC" w:rsidP="00950F5B">
      <w:pPr>
        <w:pStyle w:val="BodyTextIndent"/>
        <w:widowControl w:val="0"/>
        <w:spacing w:after="120" w:line="340" w:lineRule="exact"/>
        <w:rPr>
          <w:b w:val="0"/>
          <w:bCs/>
          <w:lang w:val="nl-NL"/>
        </w:rPr>
      </w:pPr>
      <w:r w:rsidRPr="008F70DC">
        <w:rPr>
          <w:b w:val="0"/>
          <w:bCs/>
          <w:i/>
          <w:iCs/>
          <w:lang w:val="nl-NL"/>
        </w:rPr>
        <w:t>4</w:t>
      </w:r>
      <w:r w:rsidRPr="00BA29F2">
        <w:rPr>
          <w:b w:val="0"/>
          <w:bCs/>
          <w:i/>
          <w:iCs/>
          <w:spacing w:val="-2"/>
          <w:lang w:val="nl-NL"/>
        </w:rPr>
        <w:t>. Về tài chính, tài sản</w:t>
      </w:r>
      <w:r w:rsidRPr="00BA29F2">
        <w:rPr>
          <w:b w:val="0"/>
          <w:bCs/>
          <w:spacing w:val="-2"/>
          <w:lang w:val="nl-NL"/>
        </w:rPr>
        <w:t xml:space="preserve">: Thường trực Ủy ban đề nghị làm rõ tiêu chí xác định </w:t>
      </w:r>
      <w:r w:rsidRPr="00BA29F2">
        <w:rPr>
          <w:b w:val="0"/>
          <w:bCs/>
          <w:i/>
          <w:iCs/>
          <w:spacing w:val="-2"/>
          <w:lang w:val="nl-NL"/>
        </w:rPr>
        <w:t xml:space="preserve">mức ưu đãi cao nhất </w:t>
      </w:r>
      <w:r w:rsidRPr="00BA29F2">
        <w:rPr>
          <w:b w:val="0"/>
          <w:bCs/>
          <w:spacing w:val="-2"/>
          <w:lang w:val="nl-NL"/>
        </w:rPr>
        <w:t>(khoản 4 Điều 37)</w:t>
      </w:r>
      <w:r w:rsidRPr="00BA29F2">
        <w:rPr>
          <w:b w:val="0"/>
          <w:bCs/>
          <w:i/>
          <w:iCs/>
          <w:spacing w:val="-2"/>
          <w:lang w:val="nl-NL"/>
        </w:rPr>
        <w:t xml:space="preserve">, mức ưu đãi đặc biệt </w:t>
      </w:r>
      <w:r w:rsidRPr="00BA29F2">
        <w:rPr>
          <w:b w:val="0"/>
          <w:bCs/>
          <w:spacing w:val="-2"/>
          <w:lang w:val="nl-NL"/>
        </w:rPr>
        <w:t xml:space="preserve">(khoản 7 Điều </w:t>
      </w:r>
      <w:r w:rsidRPr="00BA29F2">
        <w:rPr>
          <w:b w:val="0"/>
          <w:bCs/>
          <w:spacing w:val="-2"/>
          <w:lang w:val="nl-NL"/>
        </w:rPr>
        <w:lastRenderedPageBreak/>
        <w:t>37)</w:t>
      </w:r>
      <w:r w:rsidRPr="00BA29F2">
        <w:rPr>
          <w:b w:val="0"/>
          <w:bCs/>
          <w:i/>
          <w:iCs/>
          <w:spacing w:val="-2"/>
          <w:lang w:val="nl-NL"/>
        </w:rPr>
        <w:t xml:space="preserve">; </w:t>
      </w:r>
      <w:r w:rsidRPr="00BA29F2">
        <w:rPr>
          <w:b w:val="0"/>
          <w:bCs/>
          <w:spacing w:val="-2"/>
          <w:lang w:val="nl-NL"/>
        </w:rPr>
        <w:t>làm rõ cơ chế kiểm soát lợi nhuận thu được từ tài sản sử dụng liên doanh, liên kết cho mục đích tái đầu tư, giảm gánh nặng chi phí tài chính cho người học</w:t>
      </w:r>
      <w:r w:rsidRPr="008F70DC">
        <w:rPr>
          <w:b w:val="0"/>
          <w:bCs/>
          <w:lang w:val="nl-NL"/>
        </w:rPr>
        <w:t xml:space="preserve">. </w:t>
      </w:r>
    </w:p>
    <w:p w14:paraId="707FF795" w14:textId="598B691F" w:rsidR="008F70DC" w:rsidRDefault="008F70DC" w:rsidP="00950F5B">
      <w:pPr>
        <w:pStyle w:val="BodyTextIndent"/>
        <w:widowControl w:val="0"/>
        <w:spacing w:after="120" w:line="340" w:lineRule="exact"/>
        <w:rPr>
          <w:b w:val="0"/>
          <w:bCs/>
          <w:lang w:val="nl-NL"/>
        </w:rPr>
      </w:pPr>
      <w:r w:rsidRPr="008F70DC">
        <w:rPr>
          <w:b w:val="0"/>
          <w:bCs/>
          <w:lang w:val="nl-NL"/>
        </w:rPr>
        <w:t xml:space="preserve">Về tài chính, tài sản của cơ sở giáo dục đại học tư thục, cần kế thừa quy định của Luật hiện hành, làm rõ về tài sản hợp nhất không phân chia và cơ chế định giá, kiểm soát quy trình chuyển nhượng vốn góp của cơ sở giáo dục đại học, nhất là liên quan đến phần tài sản hợp nhất không phân chia. </w:t>
      </w:r>
    </w:p>
    <w:p w14:paraId="4A5AFD4F" w14:textId="053F147A" w:rsidR="008F70DC" w:rsidRPr="00DF1CB9" w:rsidRDefault="008F70DC" w:rsidP="00950F5B">
      <w:pPr>
        <w:pStyle w:val="BodyTextIndent"/>
        <w:widowControl w:val="0"/>
        <w:spacing w:after="120" w:line="340" w:lineRule="exact"/>
        <w:rPr>
          <w:bCs/>
          <w:lang w:val="nl-NL"/>
        </w:rPr>
      </w:pPr>
      <w:r w:rsidRPr="00DF1CB9">
        <w:rPr>
          <w:bCs/>
          <w:lang w:val="nl-NL"/>
        </w:rPr>
        <w:t>III. MỘT SỐ NỘI DUNG CỤ THỂ CỦA DỰ THẢO LUẬT</w:t>
      </w:r>
    </w:p>
    <w:p w14:paraId="2C0A5A7F" w14:textId="687A8857" w:rsidR="008F70DC" w:rsidRDefault="00884C4C" w:rsidP="00950F5B">
      <w:pPr>
        <w:pStyle w:val="BodyTextIndent"/>
        <w:widowControl w:val="0"/>
        <w:spacing w:after="120" w:line="340" w:lineRule="exact"/>
        <w:rPr>
          <w:b w:val="0"/>
          <w:bCs/>
          <w:color w:val="0D0D0D"/>
          <w:lang w:val="nl-NL"/>
        </w:rPr>
      </w:pPr>
      <w:r w:rsidRPr="0071459B">
        <w:rPr>
          <w:b w:val="0"/>
          <w:bCs/>
          <w:i/>
          <w:iCs/>
          <w:lang w:val="nl-NL"/>
        </w:rPr>
        <w:t xml:space="preserve">1. </w:t>
      </w:r>
      <w:r w:rsidR="0071459B" w:rsidRPr="0071459B">
        <w:rPr>
          <w:b w:val="0"/>
          <w:bCs/>
          <w:i/>
          <w:iCs/>
          <w:lang w:val="nl-NL"/>
        </w:rPr>
        <w:t>Chính sách của Nhà nước về phát triển giáo dục đại học (Điều 6)</w:t>
      </w:r>
      <w:r w:rsidR="0071459B">
        <w:rPr>
          <w:b w:val="0"/>
          <w:bCs/>
          <w:lang w:val="nl-NL"/>
        </w:rPr>
        <w:t xml:space="preserve">: Đề nghị </w:t>
      </w:r>
      <w:r w:rsidR="0071459B" w:rsidRPr="00766E19">
        <w:rPr>
          <w:b w:val="0"/>
          <w:bCs/>
          <w:lang w:val="nl-NL"/>
        </w:rPr>
        <w:t>rà soát</w:t>
      </w:r>
      <w:r w:rsidR="0071459B">
        <w:rPr>
          <w:b w:val="0"/>
          <w:bCs/>
          <w:lang w:val="nl-NL"/>
        </w:rPr>
        <w:t xml:space="preserve">, sắp xếp lại trật tự các khoản cho hợp lý, </w:t>
      </w:r>
      <w:r w:rsidR="0071459B" w:rsidRPr="00766E19">
        <w:rPr>
          <w:b w:val="0"/>
          <w:bCs/>
          <w:lang w:val="nl-NL"/>
        </w:rPr>
        <w:t>bảo đảm tính thống nhất trong quy định</w:t>
      </w:r>
      <w:r w:rsidR="00D91C43">
        <w:rPr>
          <w:b w:val="0"/>
          <w:bCs/>
          <w:lang w:val="nl-NL"/>
        </w:rPr>
        <w:t>;</w:t>
      </w:r>
      <w:r w:rsidR="0071459B" w:rsidRPr="00766E19">
        <w:rPr>
          <w:b w:val="0"/>
          <w:bCs/>
          <w:lang w:val="nl-NL"/>
        </w:rPr>
        <w:t xml:space="preserve"> </w:t>
      </w:r>
      <w:r w:rsidR="0071459B" w:rsidRPr="00766E19">
        <w:rPr>
          <w:b w:val="0"/>
          <w:bCs/>
          <w:i/>
          <w:iCs/>
          <w:lang w:val="nl-NL"/>
        </w:rPr>
        <w:t xml:space="preserve">xác định các ngành ưu tiên, đặc thù trong hoạt động đào tạo, </w:t>
      </w:r>
      <w:r w:rsidR="0071459B" w:rsidRPr="00766E19">
        <w:rPr>
          <w:b w:val="0"/>
          <w:bCs/>
          <w:color w:val="0D0D0D"/>
          <w:lang w:val="nl-NL"/>
        </w:rPr>
        <w:t>đặc biệt là các ngành, lĩnh vực do cơ quan có thẩm quyền đặt hàng, giao nhiệm vụ làm căn cứ đánh giá, bố trí nguồn lực thực hiện</w:t>
      </w:r>
      <w:r w:rsidR="0071459B">
        <w:rPr>
          <w:b w:val="0"/>
          <w:bCs/>
          <w:color w:val="0D0D0D"/>
          <w:lang w:val="nl-NL"/>
        </w:rPr>
        <w:t xml:space="preserve">. </w:t>
      </w:r>
    </w:p>
    <w:p w14:paraId="418CE03D" w14:textId="6F249072" w:rsidR="003A2A21" w:rsidRDefault="0071459B" w:rsidP="00950F5B">
      <w:pPr>
        <w:pStyle w:val="BodyTextIndent"/>
        <w:widowControl w:val="0"/>
        <w:spacing w:after="120" w:line="340" w:lineRule="exact"/>
        <w:rPr>
          <w:b w:val="0"/>
          <w:bCs/>
          <w:spacing w:val="-2"/>
          <w:lang w:val="cs-CZ"/>
        </w:rPr>
      </w:pPr>
      <w:r w:rsidRPr="0071459B">
        <w:rPr>
          <w:b w:val="0"/>
          <w:bCs/>
          <w:i/>
          <w:iCs/>
          <w:lang w:val="nl-NL"/>
        </w:rPr>
        <w:t xml:space="preserve">2. Về hoạt động </w:t>
      </w:r>
      <w:r w:rsidR="003D4256" w:rsidRPr="0071459B">
        <w:rPr>
          <w:b w:val="0"/>
          <w:bCs/>
          <w:i/>
          <w:iCs/>
          <w:lang w:val="nl-NL"/>
        </w:rPr>
        <w:t>khoa học, công nghệ và đổi mới sáng tạo</w:t>
      </w:r>
      <w:r w:rsidRPr="0071459B">
        <w:rPr>
          <w:b w:val="0"/>
          <w:bCs/>
          <w:i/>
          <w:iCs/>
          <w:lang w:val="nl-NL"/>
        </w:rPr>
        <w:t xml:space="preserve"> (Chương IV)</w:t>
      </w:r>
      <w:r>
        <w:rPr>
          <w:b w:val="0"/>
          <w:bCs/>
          <w:lang w:val="nl-NL"/>
        </w:rPr>
        <w:t>: Đ</w:t>
      </w:r>
      <w:r w:rsidR="001B707A" w:rsidRPr="0071459B">
        <w:rPr>
          <w:b w:val="0"/>
          <w:bCs/>
          <w:lang w:val="nl-NL"/>
        </w:rPr>
        <w:t xml:space="preserve">ề nghị </w:t>
      </w:r>
      <w:r w:rsidR="00270443" w:rsidRPr="0071459B">
        <w:rPr>
          <w:b w:val="0"/>
          <w:bCs/>
          <w:lang w:val="nl-NL"/>
        </w:rPr>
        <w:t xml:space="preserve">quy định </w:t>
      </w:r>
      <w:r w:rsidR="001B707A" w:rsidRPr="0071459B">
        <w:rPr>
          <w:b w:val="0"/>
          <w:bCs/>
          <w:lang w:val="nl-NL"/>
        </w:rPr>
        <w:t xml:space="preserve">rõ hơn về </w:t>
      </w:r>
      <w:r w:rsidR="00977A01" w:rsidRPr="0071459B">
        <w:rPr>
          <w:b w:val="0"/>
          <w:bCs/>
          <w:lang w:val="nl-NL"/>
        </w:rPr>
        <w:t>tiêu chí, chỉ số đánh giá</w:t>
      </w:r>
      <w:r w:rsidR="00B20D54" w:rsidRPr="0071459B">
        <w:rPr>
          <w:b w:val="0"/>
          <w:bCs/>
          <w:lang w:val="nl-NL"/>
        </w:rPr>
        <w:t xml:space="preserve">, </w:t>
      </w:r>
      <w:r w:rsidR="00977A01" w:rsidRPr="0071459B">
        <w:rPr>
          <w:b w:val="0"/>
          <w:bCs/>
          <w:lang w:val="nl-NL"/>
        </w:rPr>
        <w:t>cơ chế đánh giá hiệu quả hoạt động khoa học công nghệ, đổi mới sáng tạo</w:t>
      </w:r>
      <w:r w:rsidR="00270443" w:rsidRPr="0071459B">
        <w:rPr>
          <w:b w:val="0"/>
          <w:bCs/>
          <w:lang w:val="nl-NL"/>
        </w:rPr>
        <w:t>; b</w:t>
      </w:r>
      <w:r w:rsidR="003A2A21" w:rsidRPr="0071459B">
        <w:rPr>
          <w:b w:val="0"/>
          <w:bCs/>
          <w:lang w:val="nl-NL"/>
        </w:rPr>
        <w:t xml:space="preserve">ổ sung </w:t>
      </w:r>
      <w:r w:rsidR="00B20D54" w:rsidRPr="0071459B">
        <w:rPr>
          <w:b w:val="0"/>
          <w:bCs/>
          <w:lang w:val="nl-NL"/>
        </w:rPr>
        <w:t>cơ</w:t>
      </w:r>
      <w:r w:rsidR="0051337F" w:rsidRPr="0071459B">
        <w:rPr>
          <w:b w:val="0"/>
          <w:bCs/>
          <w:lang w:val="nl-NL"/>
        </w:rPr>
        <w:t xml:space="preserve"> chế hợp tác, đặt hàng trong nghiên cứu phát triển</w:t>
      </w:r>
      <w:r w:rsidR="00270443" w:rsidRPr="0071459B">
        <w:rPr>
          <w:b w:val="0"/>
          <w:bCs/>
          <w:lang w:val="nl-NL"/>
        </w:rPr>
        <w:t xml:space="preserve">; làm rõ cơ chế thành lập, vận hành </w:t>
      </w:r>
      <w:r w:rsidR="00270443" w:rsidRPr="0071459B">
        <w:rPr>
          <w:b w:val="0"/>
          <w:bCs/>
          <w:i/>
          <w:iCs/>
          <w:lang w:val="nl-NL"/>
        </w:rPr>
        <w:t>quỹ phát triển khoa học, công nghệ và đổi mới sáng tạo</w:t>
      </w:r>
      <w:r w:rsidR="00B20D54" w:rsidRPr="0071459B">
        <w:rPr>
          <w:b w:val="0"/>
          <w:bCs/>
          <w:spacing w:val="-2"/>
          <w:lang w:val="cs-CZ"/>
        </w:rPr>
        <w:t>.</w:t>
      </w:r>
      <w:r w:rsidR="003A2A21" w:rsidRPr="0071459B">
        <w:rPr>
          <w:b w:val="0"/>
          <w:bCs/>
          <w:spacing w:val="-2"/>
          <w:lang w:val="cs-CZ"/>
        </w:rPr>
        <w:t xml:space="preserve"> </w:t>
      </w:r>
    </w:p>
    <w:p w14:paraId="5D2AB1B4" w14:textId="6E2485DC" w:rsidR="0071459B" w:rsidRDefault="0071459B" w:rsidP="00950F5B">
      <w:pPr>
        <w:pStyle w:val="BodyTextIndent"/>
        <w:widowControl w:val="0"/>
        <w:spacing w:after="120" w:line="340" w:lineRule="exact"/>
        <w:rPr>
          <w:b w:val="0"/>
          <w:bCs/>
          <w:i/>
          <w:iCs/>
          <w:spacing w:val="-2"/>
          <w:lang w:val="cs-CZ"/>
        </w:rPr>
      </w:pPr>
      <w:r w:rsidRPr="0071459B">
        <w:rPr>
          <w:b w:val="0"/>
          <w:bCs/>
          <w:i/>
          <w:iCs/>
          <w:spacing w:val="-2"/>
          <w:lang w:val="cs-CZ"/>
        </w:rPr>
        <w:t xml:space="preserve">3. </w:t>
      </w:r>
      <w:r>
        <w:rPr>
          <w:b w:val="0"/>
          <w:bCs/>
          <w:i/>
          <w:iCs/>
          <w:spacing w:val="-2"/>
          <w:lang w:val="cs-CZ"/>
        </w:rPr>
        <w:t xml:space="preserve">Về giảng viên, nhân viên và người học (Chương V): </w:t>
      </w:r>
      <w:r>
        <w:rPr>
          <w:b w:val="0"/>
          <w:bCs/>
          <w:spacing w:val="-2"/>
          <w:lang w:val="cs-CZ"/>
        </w:rPr>
        <w:t xml:space="preserve">Dự thảo Luật thể chế hóa vị trí giảng viên </w:t>
      </w:r>
      <w:r>
        <w:rPr>
          <w:b w:val="0"/>
          <w:bCs/>
          <w:i/>
          <w:iCs/>
          <w:spacing w:val="-2"/>
          <w:lang w:val="cs-CZ"/>
        </w:rPr>
        <w:t>đồng cơ hữu</w:t>
      </w:r>
      <w:r>
        <w:rPr>
          <w:b w:val="0"/>
          <w:bCs/>
          <w:spacing w:val="-2"/>
          <w:lang w:val="cs-CZ"/>
        </w:rPr>
        <w:t xml:space="preserve">, </w:t>
      </w:r>
      <w:r w:rsidR="00C90D08">
        <w:rPr>
          <w:b w:val="0"/>
          <w:bCs/>
          <w:spacing w:val="-2"/>
          <w:lang w:val="cs-CZ"/>
        </w:rPr>
        <w:t xml:space="preserve">quy định cụ thể về </w:t>
      </w:r>
      <w:r w:rsidR="00C90D08">
        <w:rPr>
          <w:b w:val="0"/>
          <w:bCs/>
          <w:i/>
          <w:iCs/>
          <w:spacing w:val="-2"/>
          <w:lang w:val="cs-CZ"/>
        </w:rPr>
        <w:t xml:space="preserve">trợ giảng </w:t>
      </w:r>
      <w:r w:rsidR="00C90D08">
        <w:rPr>
          <w:b w:val="0"/>
          <w:bCs/>
          <w:spacing w:val="-2"/>
          <w:lang w:val="cs-CZ"/>
        </w:rPr>
        <w:t xml:space="preserve">và </w:t>
      </w:r>
      <w:r w:rsidR="00C90D08">
        <w:rPr>
          <w:b w:val="0"/>
          <w:bCs/>
          <w:i/>
          <w:iCs/>
          <w:spacing w:val="-2"/>
          <w:lang w:val="cs-CZ"/>
        </w:rPr>
        <w:t xml:space="preserve">nhân viên hỗ trợ giảng dạy. </w:t>
      </w:r>
      <w:r w:rsidR="00C90D08">
        <w:rPr>
          <w:b w:val="0"/>
          <w:bCs/>
          <w:spacing w:val="-2"/>
          <w:lang w:val="cs-CZ"/>
        </w:rPr>
        <w:t xml:space="preserve">Đề nghị làm rõ </w:t>
      </w:r>
      <w:r w:rsidRPr="00C90D08">
        <w:rPr>
          <w:b w:val="0"/>
          <w:bCs/>
          <w:lang w:val="nl-NL"/>
        </w:rPr>
        <w:t xml:space="preserve">nguyên tắc thỏa thuận hợp tác về </w:t>
      </w:r>
      <w:r w:rsidRPr="00C90D08">
        <w:rPr>
          <w:b w:val="0"/>
          <w:bCs/>
          <w:i/>
          <w:lang w:val="nl-NL"/>
        </w:rPr>
        <w:t>đồng cơ hữu</w:t>
      </w:r>
      <w:r w:rsidRPr="00C90D08">
        <w:rPr>
          <w:b w:val="0"/>
          <w:bCs/>
          <w:lang w:val="nl-NL"/>
        </w:rPr>
        <w:t xml:space="preserve">; việc xử lý xung đột về quyền, nghĩa vụ giữa hai cơ quan đối với </w:t>
      </w:r>
      <w:r w:rsidRPr="00C90D08">
        <w:rPr>
          <w:b w:val="0"/>
          <w:bCs/>
          <w:i/>
          <w:lang w:val="nl-NL"/>
        </w:rPr>
        <w:t>giảng viên đồng cơ hữu</w:t>
      </w:r>
      <w:r w:rsidRPr="00C90D08">
        <w:rPr>
          <w:b w:val="0"/>
          <w:bCs/>
          <w:lang w:val="nl-NL"/>
        </w:rPr>
        <w:t xml:space="preserve"> và trách nhiệm phối hợp các bên trong quản lý, đánh giá chất lượng, hiệu quả nhân sự </w:t>
      </w:r>
      <w:r w:rsidRPr="00C90D08">
        <w:rPr>
          <w:b w:val="0"/>
          <w:bCs/>
          <w:i/>
          <w:lang w:val="nl-NL"/>
        </w:rPr>
        <w:t>đồng cơ hữu</w:t>
      </w:r>
      <w:r w:rsidR="00C90D08">
        <w:rPr>
          <w:b w:val="0"/>
          <w:bCs/>
          <w:lang w:val="nl-NL"/>
        </w:rPr>
        <w:t>. Đồng thời, p</w:t>
      </w:r>
      <w:r w:rsidR="00C90D08" w:rsidRPr="00C90D08">
        <w:rPr>
          <w:b w:val="0"/>
          <w:bCs/>
          <w:lang w:val="nl-NL"/>
        </w:rPr>
        <w:t>hân biệt rõ hơn</w:t>
      </w:r>
      <w:r w:rsidR="00C90D08">
        <w:rPr>
          <w:b w:val="0"/>
          <w:bCs/>
          <w:lang w:val="nl-NL"/>
        </w:rPr>
        <w:t xml:space="preserve"> nhiệm vụ, trách nhiệm của </w:t>
      </w:r>
      <w:r w:rsidR="00C90D08" w:rsidRPr="00C90D08">
        <w:rPr>
          <w:b w:val="0"/>
          <w:bCs/>
          <w:i/>
          <w:lang w:val="nl-NL"/>
        </w:rPr>
        <w:t>trợ giảng</w:t>
      </w:r>
      <w:r w:rsidR="00C90D08" w:rsidRPr="00C90D08">
        <w:rPr>
          <w:b w:val="0"/>
          <w:bCs/>
          <w:lang w:val="nl-NL"/>
        </w:rPr>
        <w:t xml:space="preserve"> và </w:t>
      </w:r>
      <w:r w:rsidR="00C90D08" w:rsidRPr="00C90D08">
        <w:rPr>
          <w:b w:val="0"/>
          <w:bCs/>
          <w:i/>
          <w:lang w:val="nl-NL"/>
        </w:rPr>
        <w:t>nhân viên hỗ trợ giảng dạy</w:t>
      </w:r>
      <w:r w:rsidR="00C90D08" w:rsidRPr="00C90D08">
        <w:rPr>
          <w:b w:val="0"/>
          <w:bCs/>
          <w:lang w:val="nl-NL"/>
        </w:rPr>
        <w:t>.</w:t>
      </w:r>
    </w:p>
    <w:p w14:paraId="1B04D4E0" w14:textId="38D09685" w:rsidR="0071459B" w:rsidRDefault="0071459B" w:rsidP="00950F5B">
      <w:pPr>
        <w:pStyle w:val="BodyTextIndent"/>
        <w:widowControl w:val="0"/>
        <w:spacing w:after="120" w:line="340" w:lineRule="exact"/>
        <w:rPr>
          <w:b w:val="0"/>
          <w:bCs/>
          <w:lang w:val="nl-NL"/>
        </w:rPr>
      </w:pPr>
      <w:r>
        <w:rPr>
          <w:b w:val="0"/>
          <w:bCs/>
          <w:i/>
          <w:iCs/>
          <w:spacing w:val="-2"/>
          <w:lang w:val="cs-CZ"/>
        </w:rPr>
        <w:t xml:space="preserve">4. </w:t>
      </w:r>
      <w:r w:rsidRPr="0071459B">
        <w:rPr>
          <w:b w:val="0"/>
          <w:bCs/>
          <w:i/>
          <w:iCs/>
          <w:lang w:val="nl-NL"/>
        </w:rPr>
        <w:t>Về hoạt động bảo đảm và kiểm định chất lượng giáo dục đại học (Chương VI)</w:t>
      </w:r>
      <w:r>
        <w:rPr>
          <w:b w:val="0"/>
          <w:bCs/>
          <w:lang w:val="nl-NL"/>
        </w:rPr>
        <w:t xml:space="preserve">: </w:t>
      </w:r>
      <w:r w:rsidRPr="0071459B">
        <w:rPr>
          <w:b w:val="0"/>
          <w:bCs/>
          <w:lang w:val="nl-NL"/>
        </w:rPr>
        <w:t>Đề nghị làm rõ mối quan hệ giữa chuẩn cơ sở cơ sở giáo dục đại học, chuẩn chương trình đào tạo và chuẩn kiểm định chất lượng; có cơ chế thẩm định độc lập đối với tiêu chuẩn kiểm định.</w:t>
      </w:r>
    </w:p>
    <w:p w14:paraId="0D04EB82" w14:textId="674F6051" w:rsidR="00DF1CB9" w:rsidRPr="005E2A42" w:rsidRDefault="00C90D08" w:rsidP="00950F5B">
      <w:pPr>
        <w:widowControl w:val="0"/>
        <w:spacing w:after="0" w:line="340" w:lineRule="exact"/>
        <w:rPr>
          <w:rFonts w:eastAsia="Batang"/>
          <w:b/>
          <w:lang w:val="pl-PL"/>
        </w:rPr>
      </w:pPr>
      <w:r w:rsidRPr="00C90D08">
        <w:rPr>
          <w:bCs/>
          <w:i/>
          <w:iCs/>
          <w:lang w:val="nl-NL"/>
        </w:rPr>
        <w:t>5</w:t>
      </w:r>
      <w:r w:rsidRPr="007957FA">
        <w:rPr>
          <w:bCs/>
          <w:i/>
          <w:iCs/>
          <w:spacing w:val="-2"/>
          <w:lang w:val="nl-NL"/>
        </w:rPr>
        <w:t xml:space="preserve">. </w:t>
      </w:r>
      <w:r w:rsidR="00DF1CB9" w:rsidRPr="007957FA">
        <w:rPr>
          <w:color w:val="000000" w:themeColor="text1"/>
          <w:spacing w:val="-2"/>
          <w:lang w:val="en-GB"/>
        </w:rPr>
        <w:t xml:space="preserve">Ngoài ra, </w:t>
      </w:r>
      <w:r w:rsidR="00DF1CB9" w:rsidRPr="007957FA">
        <w:rPr>
          <w:rFonts w:eastAsia="Batang"/>
          <w:spacing w:val="-2"/>
          <w:lang w:val="pl-PL"/>
        </w:rPr>
        <w:t xml:space="preserve">đề nghị Cơ quan chủ trì soạn thảo quan tâm nghiên cứu về một số vấn đề cụ thể khác của dự thảo Luật đã được nêu cụ thể tại Báo cáo </w:t>
      </w:r>
      <w:r w:rsidR="007957FA" w:rsidRPr="007957FA">
        <w:rPr>
          <w:rFonts w:eastAsia="Batang"/>
          <w:spacing w:val="-2"/>
          <w:lang w:val="pl-PL"/>
        </w:rPr>
        <w:t>thẩm tra</w:t>
      </w:r>
      <w:r w:rsidR="00DF1CB9" w:rsidRPr="007957FA">
        <w:rPr>
          <w:rFonts w:eastAsia="Batang"/>
          <w:spacing w:val="-2"/>
          <w:lang w:val="pl-PL"/>
        </w:rPr>
        <w:t>.</w:t>
      </w:r>
    </w:p>
    <w:p w14:paraId="3F8CAF06" w14:textId="56C629A1" w:rsidR="002839AE" w:rsidRDefault="007E36CC" w:rsidP="00950F5B">
      <w:pPr>
        <w:pStyle w:val="BodyTextIndent"/>
        <w:widowControl w:val="0"/>
        <w:spacing w:after="120" w:line="340" w:lineRule="exact"/>
        <w:rPr>
          <w:b w:val="0"/>
          <w:lang w:val="pt-BR"/>
        </w:rPr>
      </w:pPr>
      <w:r w:rsidRPr="00DF1CB9">
        <w:rPr>
          <w:b w:val="0"/>
          <w:lang w:val="pt-BR"/>
        </w:rPr>
        <w:t xml:space="preserve">Trên đây là </w:t>
      </w:r>
      <w:r w:rsidR="001524CD">
        <w:rPr>
          <w:b w:val="0"/>
          <w:lang w:val="pt-BR"/>
        </w:rPr>
        <w:t>b</w:t>
      </w:r>
      <w:r w:rsidRPr="00DF1CB9">
        <w:rPr>
          <w:b w:val="0"/>
          <w:lang w:val="pt-BR"/>
        </w:rPr>
        <w:t xml:space="preserve">áo cáo </w:t>
      </w:r>
      <w:r w:rsidR="00E9516B" w:rsidRPr="00DF1CB9">
        <w:rPr>
          <w:b w:val="0"/>
          <w:lang w:val="pt-BR"/>
        </w:rPr>
        <w:t xml:space="preserve">tóm tắt </w:t>
      </w:r>
      <w:r w:rsidRPr="00DF1CB9">
        <w:rPr>
          <w:b w:val="0"/>
          <w:lang w:val="pt-BR"/>
        </w:rPr>
        <w:t xml:space="preserve">thẩm tra </w:t>
      </w:r>
      <w:r w:rsidR="002D608F" w:rsidRPr="00DF1CB9">
        <w:rPr>
          <w:b w:val="0"/>
          <w:lang w:val="pt-BR"/>
        </w:rPr>
        <w:t xml:space="preserve">sơ bộ </w:t>
      </w:r>
      <w:r w:rsidR="001524CD">
        <w:rPr>
          <w:b w:val="0"/>
          <w:lang w:val="pt-BR"/>
        </w:rPr>
        <w:t>D</w:t>
      </w:r>
      <w:r w:rsidRPr="00DF1CB9">
        <w:rPr>
          <w:b w:val="0"/>
          <w:lang w:val="pt-BR"/>
        </w:rPr>
        <w:t xml:space="preserve">ự án Luật Giáo dục đại học (sửa đổi), </w:t>
      </w:r>
      <w:r w:rsidR="00172908" w:rsidRPr="00DF1CB9">
        <w:rPr>
          <w:b w:val="0"/>
          <w:lang w:val="pt-BR"/>
        </w:rPr>
        <w:t xml:space="preserve">Thường trực </w:t>
      </w:r>
      <w:r w:rsidRPr="00DF1CB9">
        <w:rPr>
          <w:b w:val="0"/>
          <w:lang w:val="pt-BR"/>
        </w:rPr>
        <w:t>Ủy ban trân trọng báo cáo Ủy ban Thường vụ Quốc hội.</w:t>
      </w:r>
    </w:p>
    <w:p w14:paraId="15D742F0" w14:textId="77777777" w:rsidR="00DF1CB9" w:rsidRPr="00DF1CB9" w:rsidRDefault="00DF1CB9" w:rsidP="00DF1CB9">
      <w:pPr>
        <w:pStyle w:val="BodyTextIndent"/>
        <w:widowControl w:val="0"/>
        <w:spacing w:after="120" w:line="340" w:lineRule="exact"/>
        <w:ind w:firstLine="567"/>
        <w:rPr>
          <w:b w:val="0"/>
          <w:lang w:val="pt-BR"/>
        </w:rPr>
      </w:pPr>
    </w:p>
    <w:p w14:paraId="495F7DDE" w14:textId="35CEE5B5" w:rsidR="00E95062" w:rsidRPr="00E95062" w:rsidRDefault="00E95062" w:rsidP="00950F5B">
      <w:pPr>
        <w:widowControl w:val="0"/>
        <w:spacing w:before="0" w:line="340" w:lineRule="exact"/>
        <w:ind w:firstLine="0"/>
        <w:jc w:val="right"/>
        <w:rPr>
          <w:b/>
          <w:bCs/>
          <w:lang w:val="nl-NL"/>
        </w:rPr>
      </w:pPr>
      <w:r w:rsidRPr="00E95062">
        <w:rPr>
          <w:b/>
          <w:bCs/>
          <w:lang w:val="pt-BR"/>
        </w:rPr>
        <w:t>THƯỜNG TRỰC ỦY BAN VĂN HÓA VÀ XÃ HỘI</w:t>
      </w:r>
    </w:p>
    <w:sectPr w:rsidR="00E95062" w:rsidRPr="00E95062" w:rsidSect="002F7B4F">
      <w:headerReference w:type="default" r:id="rId8"/>
      <w:headerReference w:type="first" r:id="rId9"/>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322F7" w14:textId="77777777" w:rsidR="006C542B" w:rsidRDefault="006C542B" w:rsidP="007E36CC">
      <w:pPr>
        <w:spacing w:before="0" w:after="0"/>
      </w:pPr>
      <w:r>
        <w:separator/>
      </w:r>
    </w:p>
  </w:endnote>
  <w:endnote w:type="continuationSeparator" w:id="0">
    <w:p w14:paraId="1FACE077" w14:textId="77777777" w:rsidR="006C542B" w:rsidRDefault="006C542B" w:rsidP="007E3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0675C" w14:textId="77777777" w:rsidR="006C542B" w:rsidRDefault="006C542B" w:rsidP="007E36CC">
      <w:pPr>
        <w:spacing w:before="0" w:after="0"/>
      </w:pPr>
      <w:r>
        <w:separator/>
      </w:r>
    </w:p>
  </w:footnote>
  <w:footnote w:type="continuationSeparator" w:id="0">
    <w:p w14:paraId="444BAB7D" w14:textId="77777777" w:rsidR="006C542B" w:rsidRDefault="006C542B" w:rsidP="007E36CC">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137114"/>
      <w:docPartObj>
        <w:docPartGallery w:val="Page Numbers (Top of Page)"/>
        <w:docPartUnique/>
      </w:docPartObj>
    </w:sdtPr>
    <w:sdtEndPr>
      <w:rPr>
        <w:noProof/>
      </w:rPr>
    </w:sdtEndPr>
    <w:sdtContent>
      <w:p w14:paraId="7DA24A2D" w14:textId="7F97F969" w:rsidR="00E95062" w:rsidRDefault="00E95062">
        <w:pPr>
          <w:pStyle w:val="Header"/>
          <w:jc w:val="center"/>
        </w:pPr>
        <w:r>
          <w:fldChar w:fldCharType="begin"/>
        </w:r>
        <w:r>
          <w:instrText xml:space="preserve"> PAGE   \* MERGEFORMAT </w:instrText>
        </w:r>
        <w:r>
          <w:fldChar w:fldCharType="separate"/>
        </w:r>
        <w:r w:rsidR="009F5959">
          <w:rPr>
            <w:noProof/>
          </w:rPr>
          <w:t>2</w:t>
        </w:r>
        <w:r>
          <w:rPr>
            <w:noProof/>
          </w:rPr>
          <w:fldChar w:fldCharType="end"/>
        </w:r>
      </w:p>
    </w:sdtContent>
  </w:sdt>
  <w:p w14:paraId="45BA62C3" w14:textId="77777777" w:rsidR="00E95062" w:rsidRDefault="00E950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A3143" w14:textId="48E0785C" w:rsidR="00E95062" w:rsidRDefault="00E95062">
    <w:pPr>
      <w:pStyle w:val="Header"/>
      <w:jc w:val="center"/>
    </w:pPr>
  </w:p>
  <w:p w14:paraId="78E3D121" w14:textId="77777777" w:rsidR="00E95062" w:rsidRDefault="00E950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7B61"/>
    <w:multiLevelType w:val="multilevel"/>
    <w:tmpl w:val="F69ED40C"/>
    <w:lvl w:ilvl="0">
      <w:start w:val="2"/>
      <w:numFmt w:val="decimal"/>
      <w:lvlText w:val="%1"/>
      <w:lvlJc w:val="left"/>
      <w:pPr>
        <w:ind w:left="360" w:hanging="360"/>
      </w:pPr>
      <w:rPr>
        <w:rFonts w:hint="default"/>
        <w:b/>
        <w:i/>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3240" w:hanging="108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5040" w:hanging="144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840" w:hanging="1800"/>
      </w:pPr>
      <w:rPr>
        <w:rFonts w:hint="default"/>
        <w:b/>
        <w:i/>
      </w:rPr>
    </w:lvl>
    <w:lvl w:ilvl="8">
      <w:start w:val="1"/>
      <w:numFmt w:val="decimal"/>
      <w:lvlText w:val="%1.%2.%3.%4.%5.%6.%7.%8.%9"/>
      <w:lvlJc w:val="left"/>
      <w:pPr>
        <w:ind w:left="7920" w:hanging="2160"/>
      </w:pPr>
      <w:rPr>
        <w:rFonts w:hint="default"/>
        <w:b/>
        <w:i/>
      </w:rPr>
    </w:lvl>
  </w:abstractNum>
  <w:abstractNum w:abstractNumId="1" w15:restartNumberingAfterBreak="0">
    <w:nsid w:val="28FE6257"/>
    <w:multiLevelType w:val="multilevel"/>
    <w:tmpl w:val="13D05CB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34A7246C"/>
    <w:multiLevelType w:val="hybridMultilevel"/>
    <w:tmpl w:val="895E7D4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3D287712"/>
    <w:multiLevelType w:val="hybridMultilevel"/>
    <w:tmpl w:val="1892F464"/>
    <w:lvl w:ilvl="0" w:tplc="17EAB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FA222E"/>
    <w:multiLevelType w:val="multilevel"/>
    <w:tmpl w:val="E0F227C8"/>
    <w:lvl w:ilvl="0">
      <w:start w:val="8"/>
      <w:numFmt w:val="decimal"/>
      <w:lvlText w:val="%1"/>
      <w:lvlJc w:val="left"/>
      <w:pPr>
        <w:ind w:left="360" w:hanging="360"/>
      </w:pPr>
      <w:rPr>
        <w:rFonts w:hint="default"/>
        <w:i/>
      </w:rPr>
    </w:lvl>
    <w:lvl w:ilvl="1">
      <w:start w:val="1"/>
      <w:numFmt w:val="decimal"/>
      <w:lvlText w:val="%1.%2"/>
      <w:lvlJc w:val="left"/>
      <w:pPr>
        <w:ind w:left="927" w:hanging="360"/>
      </w:pPr>
      <w:rPr>
        <w:rFonts w:hint="default"/>
        <w:i/>
      </w:rPr>
    </w:lvl>
    <w:lvl w:ilvl="2">
      <w:start w:val="1"/>
      <w:numFmt w:val="decimal"/>
      <w:lvlText w:val="%1.%2.%3"/>
      <w:lvlJc w:val="left"/>
      <w:pPr>
        <w:ind w:left="1854" w:hanging="720"/>
      </w:pPr>
      <w:rPr>
        <w:rFonts w:hint="default"/>
        <w:i/>
      </w:rPr>
    </w:lvl>
    <w:lvl w:ilvl="3">
      <w:start w:val="1"/>
      <w:numFmt w:val="decimal"/>
      <w:lvlText w:val="%1.%2.%3.%4"/>
      <w:lvlJc w:val="left"/>
      <w:pPr>
        <w:ind w:left="2781" w:hanging="1080"/>
      </w:pPr>
      <w:rPr>
        <w:rFonts w:hint="default"/>
        <w:i/>
      </w:rPr>
    </w:lvl>
    <w:lvl w:ilvl="4">
      <w:start w:val="1"/>
      <w:numFmt w:val="decimal"/>
      <w:lvlText w:val="%1.%2.%3.%4.%5"/>
      <w:lvlJc w:val="left"/>
      <w:pPr>
        <w:ind w:left="3348" w:hanging="1080"/>
      </w:pPr>
      <w:rPr>
        <w:rFonts w:hint="default"/>
        <w:i/>
      </w:rPr>
    </w:lvl>
    <w:lvl w:ilvl="5">
      <w:start w:val="1"/>
      <w:numFmt w:val="decimal"/>
      <w:lvlText w:val="%1.%2.%3.%4.%5.%6"/>
      <w:lvlJc w:val="left"/>
      <w:pPr>
        <w:ind w:left="4275" w:hanging="1440"/>
      </w:pPr>
      <w:rPr>
        <w:rFonts w:hint="default"/>
        <w:i/>
      </w:rPr>
    </w:lvl>
    <w:lvl w:ilvl="6">
      <w:start w:val="1"/>
      <w:numFmt w:val="decimal"/>
      <w:lvlText w:val="%1.%2.%3.%4.%5.%6.%7"/>
      <w:lvlJc w:val="left"/>
      <w:pPr>
        <w:ind w:left="4842" w:hanging="1440"/>
      </w:pPr>
      <w:rPr>
        <w:rFonts w:hint="default"/>
        <w:i/>
      </w:rPr>
    </w:lvl>
    <w:lvl w:ilvl="7">
      <w:start w:val="1"/>
      <w:numFmt w:val="decimal"/>
      <w:lvlText w:val="%1.%2.%3.%4.%5.%6.%7.%8"/>
      <w:lvlJc w:val="left"/>
      <w:pPr>
        <w:ind w:left="5769" w:hanging="1800"/>
      </w:pPr>
      <w:rPr>
        <w:rFonts w:hint="default"/>
        <w:i/>
      </w:rPr>
    </w:lvl>
    <w:lvl w:ilvl="8">
      <w:start w:val="1"/>
      <w:numFmt w:val="decimal"/>
      <w:lvlText w:val="%1.%2.%3.%4.%5.%6.%7.%8.%9"/>
      <w:lvlJc w:val="left"/>
      <w:pPr>
        <w:ind w:left="6696" w:hanging="2160"/>
      </w:pPr>
      <w:rPr>
        <w:rFonts w:hint="default"/>
        <w:i/>
      </w:rPr>
    </w:lvl>
  </w:abstractNum>
  <w:abstractNum w:abstractNumId="5" w15:restartNumberingAfterBreak="0">
    <w:nsid w:val="4C425644"/>
    <w:multiLevelType w:val="multilevel"/>
    <w:tmpl w:val="9940D892"/>
    <w:lvl w:ilvl="0">
      <w:start w:val="1"/>
      <w:numFmt w:val="decimal"/>
      <w:lvlText w:val="%1."/>
      <w:lvlJc w:val="left"/>
      <w:pPr>
        <w:ind w:left="927" w:hanging="360"/>
      </w:pPr>
      <w:rPr>
        <w:rFonts w:hint="default"/>
      </w:rPr>
    </w:lvl>
    <w:lvl w:ilvl="1">
      <w:start w:val="1"/>
      <w:numFmt w:val="decimal"/>
      <w:isLgl/>
      <w:lvlText w:val="%1.%2."/>
      <w:lvlJc w:val="left"/>
      <w:pPr>
        <w:ind w:left="1440" w:hanging="720"/>
      </w:pPr>
      <w:rPr>
        <w:rFonts w:hint="default"/>
        <w:b/>
        <w:i/>
      </w:rPr>
    </w:lvl>
    <w:lvl w:ilvl="2">
      <w:start w:val="1"/>
      <w:numFmt w:val="decimal"/>
      <w:isLgl/>
      <w:lvlText w:val="%1.%2.%3."/>
      <w:lvlJc w:val="left"/>
      <w:pPr>
        <w:ind w:left="1593" w:hanging="720"/>
      </w:pPr>
      <w:rPr>
        <w:rFonts w:hint="default"/>
        <w:b/>
        <w:i/>
      </w:rPr>
    </w:lvl>
    <w:lvl w:ilvl="3">
      <w:start w:val="1"/>
      <w:numFmt w:val="decimal"/>
      <w:isLgl/>
      <w:lvlText w:val="%1.%2.%3.%4."/>
      <w:lvlJc w:val="left"/>
      <w:pPr>
        <w:ind w:left="2106" w:hanging="1080"/>
      </w:pPr>
      <w:rPr>
        <w:rFonts w:hint="default"/>
        <w:b/>
        <w:i/>
      </w:rPr>
    </w:lvl>
    <w:lvl w:ilvl="4">
      <w:start w:val="1"/>
      <w:numFmt w:val="decimal"/>
      <w:isLgl/>
      <w:lvlText w:val="%1.%2.%3.%4.%5."/>
      <w:lvlJc w:val="left"/>
      <w:pPr>
        <w:ind w:left="2259" w:hanging="1080"/>
      </w:pPr>
      <w:rPr>
        <w:rFonts w:hint="default"/>
        <w:b/>
        <w:i/>
      </w:rPr>
    </w:lvl>
    <w:lvl w:ilvl="5">
      <w:start w:val="1"/>
      <w:numFmt w:val="decimal"/>
      <w:isLgl/>
      <w:lvlText w:val="%1.%2.%3.%4.%5.%6."/>
      <w:lvlJc w:val="left"/>
      <w:pPr>
        <w:ind w:left="2772" w:hanging="1440"/>
      </w:pPr>
      <w:rPr>
        <w:rFonts w:hint="default"/>
        <w:b/>
        <w:i/>
      </w:rPr>
    </w:lvl>
    <w:lvl w:ilvl="6">
      <w:start w:val="1"/>
      <w:numFmt w:val="decimal"/>
      <w:isLgl/>
      <w:lvlText w:val="%1.%2.%3.%4.%5.%6.%7."/>
      <w:lvlJc w:val="left"/>
      <w:pPr>
        <w:ind w:left="3285" w:hanging="1800"/>
      </w:pPr>
      <w:rPr>
        <w:rFonts w:hint="default"/>
        <w:b/>
        <w:i/>
      </w:rPr>
    </w:lvl>
    <w:lvl w:ilvl="7">
      <w:start w:val="1"/>
      <w:numFmt w:val="decimal"/>
      <w:isLgl/>
      <w:lvlText w:val="%1.%2.%3.%4.%5.%6.%7.%8."/>
      <w:lvlJc w:val="left"/>
      <w:pPr>
        <w:ind w:left="3438" w:hanging="1800"/>
      </w:pPr>
      <w:rPr>
        <w:rFonts w:hint="default"/>
        <w:b/>
        <w:i/>
      </w:rPr>
    </w:lvl>
    <w:lvl w:ilvl="8">
      <w:start w:val="1"/>
      <w:numFmt w:val="decimal"/>
      <w:isLgl/>
      <w:lvlText w:val="%1.%2.%3.%4.%5.%6.%7.%8.%9."/>
      <w:lvlJc w:val="left"/>
      <w:pPr>
        <w:ind w:left="3951" w:hanging="2160"/>
      </w:pPr>
      <w:rPr>
        <w:rFonts w:hint="default"/>
        <w:b/>
        <w:i/>
      </w:rPr>
    </w:lvl>
  </w:abstractNum>
  <w:abstractNum w:abstractNumId="6" w15:restartNumberingAfterBreak="0">
    <w:nsid w:val="4C8E34C4"/>
    <w:multiLevelType w:val="hybridMultilevel"/>
    <w:tmpl w:val="C194BCAE"/>
    <w:lvl w:ilvl="0" w:tplc="A044BF4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6CC"/>
    <w:rsid w:val="00001E12"/>
    <w:rsid w:val="00002688"/>
    <w:rsid w:val="000101FC"/>
    <w:rsid w:val="00015A53"/>
    <w:rsid w:val="000357B3"/>
    <w:rsid w:val="00052086"/>
    <w:rsid w:val="000601DE"/>
    <w:rsid w:val="000605AD"/>
    <w:rsid w:val="00062C66"/>
    <w:rsid w:val="00063F25"/>
    <w:rsid w:val="00070D8C"/>
    <w:rsid w:val="0007230E"/>
    <w:rsid w:val="00072D54"/>
    <w:rsid w:val="0008059C"/>
    <w:rsid w:val="000830B5"/>
    <w:rsid w:val="00091030"/>
    <w:rsid w:val="00095F57"/>
    <w:rsid w:val="00097622"/>
    <w:rsid w:val="000A0858"/>
    <w:rsid w:val="000A34B8"/>
    <w:rsid w:val="000A62A1"/>
    <w:rsid w:val="000A67AE"/>
    <w:rsid w:val="000B5E17"/>
    <w:rsid w:val="000C5158"/>
    <w:rsid w:val="000D5DFE"/>
    <w:rsid w:val="000D7170"/>
    <w:rsid w:val="000E6E7A"/>
    <w:rsid w:val="000F6D09"/>
    <w:rsid w:val="00114DEC"/>
    <w:rsid w:val="00120BFF"/>
    <w:rsid w:val="00120E1A"/>
    <w:rsid w:val="001214FE"/>
    <w:rsid w:val="00124CFC"/>
    <w:rsid w:val="0013255F"/>
    <w:rsid w:val="0013658A"/>
    <w:rsid w:val="001374B9"/>
    <w:rsid w:val="001433B4"/>
    <w:rsid w:val="001524CD"/>
    <w:rsid w:val="001561D0"/>
    <w:rsid w:val="00162FE4"/>
    <w:rsid w:val="001632F0"/>
    <w:rsid w:val="00164283"/>
    <w:rsid w:val="00172908"/>
    <w:rsid w:val="00176477"/>
    <w:rsid w:val="001973CC"/>
    <w:rsid w:val="001A0E51"/>
    <w:rsid w:val="001A2C6F"/>
    <w:rsid w:val="001A4064"/>
    <w:rsid w:val="001A77CF"/>
    <w:rsid w:val="001B1076"/>
    <w:rsid w:val="001B685C"/>
    <w:rsid w:val="001B707A"/>
    <w:rsid w:val="001B7A9D"/>
    <w:rsid w:val="001C5CD8"/>
    <w:rsid w:val="001C6386"/>
    <w:rsid w:val="001C6CBE"/>
    <w:rsid w:val="001D1BEF"/>
    <w:rsid w:val="001D74BD"/>
    <w:rsid w:val="001F03DE"/>
    <w:rsid w:val="0020114C"/>
    <w:rsid w:val="00207739"/>
    <w:rsid w:val="00221867"/>
    <w:rsid w:val="0022297D"/>
    <w:rsid w:val="00244D93"/>
    <w:rsid w:val="00247F09"/>
    <w:rsid w:val="00254A4A"/>
    <w:rsid w:val="002703D9"/>
    <w:rsid w:val="00270443"/>
    <w:rsid w:val="00271AD2"/>
    <w:rsid w:val="002839AE"/>
    <w:rsid w:val="002A01B5"/>
    <w:rsid w:val="002C3A2A"/>
    <w:rsid w:val="002C658E"/>
    <w:rsid w:val="002D608F"/>
    <w:rsid w:val="002E02F3"/>
    <w:rsid w:val="002F7AD6"/>
    <w:rsid w:val="002F7B4F"/>
    <w:rsid w:val="0030517A"/>
    <w:rsid w:val="003212E8"/>
    <w:rsid w:val="003227F7"/>
    <w:rsid w:val="003267C6"/>
    <w:rsid w:val="00327B31"/>
    <w:rsid w:val="003320FA"/>
    <w:rsid w:val="00333731"/>
    <w:rsid w:val="00333AA7"/>
    <w:rsid w:val="0033461E"/>
    <w:rsid w:val="0033511B"/>
    <w:rsid w:val="0034550D"/>
    <w:rsid w:val="00350848"/>
    <w:rsid w:val="0035340F"/>
    <w:rsid w:val="0036310E"/>
    <w:rsid w:val="003672DC"/>
    <w:rsid w:val="00371B0C"/>
    <w:rsid w:val="003749F4"/>
    <w:rsid w:val="003912B5"/>
    <w:rsid w:val="00393762"/>
    <w:rsid w:val="00395C32"/>
    <w:rsid w:val="003A24FC"/>
    <w:rsid w:val="003A2A21"/>
    <w:rsid w:val="003A5EF1"/>
    <w:rsid w:val="003A6A14"/>
    <w:rsid w:val="003B68A1"/>
    <w:rsid w:val="003C3409"/>
    <w:rsid w:val="003D4256"/>
    <w:rsid w:val="003E1348"/>
    <w:rsid w:val="003F6A83"/>
    <w:rsid w:val="00416D29"/>
    <w:rsid w:val="00420241"/>
    <w:rsid w:val="0042060F"/>
    <w:rsid w:val="00422DC7"/>
    <w:rsid w:val="00423306"/>
    <w:rsid w:val="004242D7"/>
    <w:rsid w:val="00430469"/>
    <w:rsid w:val="0043724F"/>
    <w:rsid w:val="00443E32"/>
    <w:rsid w:val="00446930"/>
    <w:rsid w:val="00446E25"/>
    <w:rsid w:val="0044766A"/>
    <w:rsid w:val="00457181"/>
    <w:rsid w:val="00475A91"/>
    <w:rsid w:val="004861DB"/>
    <w:rsid w:val="00495089"/>
    <w:rsid w:val="004A188A"/>
    <w:rsid w:val="004A38B2"/>
    <w:rsid w:val="004B309E"/>
    <w:rsid w:val="004E04D8"/>
    <w:rsid w:val="004E1F15"/>
    <w:rsid w:val="004E3EE9"/>
    <w:rsid w:val="004E4726"/>
    <w:rsid w:val="004E760E"/>
    <w:rsid w:val="005023A6"/>
    <w:rsid w:val="0051337F"/>
    <w:rsid w:val="00515707"/>
    <w:rsid w:val="00530EA3"/>
    <w:rsid w:val="00534405"/>
    <w:rsid w:val="005406FB"/>
    <w:rsid w:val="00563E7D"/>
    <w:rsid w:val="00567B5F"/>
    <w:rsid w:val="005820C8"/>
    <w:rsid w:val="00585CF9"/>
    <w:rsid w:val="005B139E"/>
    <w:rsid w:val="005B34D0"/>
    <w:rsid w:val="005B6818"/>
    <w:rsid w:val="005B7202"/>
    <w:rsid w:val="005B7614"/>
    <w:rsid w:val="005C2D0F"/>
    <w:rsid w:val="005D6339"/>
    <w:rsid w:val="005E3EF8"/>
    <w:rsid w:val="005F0CB0"/>
    <w:rsid w:val="005F37FA"/>
    <w:rsid w:val="005F5325"/>
    <w:rsid w:val="00605BC8"/>
    <w:rsid w:val="00607B3D"/>
    <w:rsid w:val="0062229E"/>
    <w:rsid w:val="00634191"/>
    <w:rsid w:val="00640432"/>
    <w:rsid w:val="00641D30"/>
    <w:rsid w:val="006456C0"/>
    <w:rsid w:val="00651CDE"/>
    <w:rsid w:val="00655D98"/>
    <w:rsid w:val="0066363A"/>
    <w:rsid w:val="00675815"/>
    <w:rsid w:val="00677302"/>
    <w:rsid w:val="006A020A"/>
    <w:rsid w:val="006A4C99"/>
    <w:rsid w:val="006A59D8"/>
    <w:rsid w:val="006B3FB4"/>
    <w:rsid w:val="006B6551"/>
    <w:rsid w:val="006C3BAD"/>
    <w:rsid w:val="006C41D6"/>
    <w:rsid w:val="006C542B"/>
    <w:rsid w:val="006D793A"/>
    <w:rsid w:val="006E2B88"/>
    <w:rsid w:val="006E79F2"/>
    <w:rsid w:val="006F3843"/>
    <w:rsid w:val="006F5422"/>
    <w:rsid w:val="007065B2"/>
    <w:rsid w:val="00707CF2"/>
    <w:rsid w:val="0071459B"/>
    <w:rsid w:val="00714CD9"/>
    <w:rsid w:val="0071507F"/>
    <w:rsid w:val="0072047F"/>
    <w:rsid w:val="00721238"/>
    <w:rsid w:val="00724183"/>
    <w:rsid w:val="00724A90"/>
    <w:rsid w:val="007252F0"/>
    <w:rsid w:val="00726183"/>
    <w:rsid w:val="00736360"/>
    <w:rsid w:val="0074469C"/>
    <w:rsid w:val="00756A62"/>
    <w:rsid w:val="007605FB"/>
    <w:rsid w:val="007738A2"/>
    <w:rsid w:val="00783807"/>
    <w:rsid w:val="00783F1F"/>
    <w:rsid w:val="00786ED6"/>
    <w:rsid w:val="00787E4D"/>
    <w:rsid w:val="007957FA"/>
    <w:rsid w:val="00797972"/>
    <w:rsid w:val="007A1A95"/>
    <w:rsid w:val="007B22E9"/>
    <w:rsid w:val="007B3770"/>
    <w:rsid w:val="007C7984"/>
    <w:rsid w:val="007D4108"/>
    <w:rsid w:val="007D6F2F"/>
    <w:rsid w:val="007E0A56"/>
    <w:rsid w:val="007E268B"/>
    <w:rsid w:val="007E2A20"/>
    <w:rsid w:val="007E36CC"/>
    <w:rsid w:val="007E6871"/>
    <w:rsid w:val="007F02A8"/>
    <w:rsid w:val="007F54B9"/>
    <w:rsid w:val="00803836"/>
    <w:rsid w:val="0081043B"/>
    <w:rsid w:val="00812C81"/>
    <w:rsid w:val="0081501C"/>
    <w:rsid w:val="00815A96"/>
    <w:rsid w:val="00817C74"/>
    <w:rsid w:val="008204C3"/>
    <w:rsid w:val="008251AC"/>
    <w:rsid w:val="00832324"/>
    <w:rsid w:val="0084141E"/>
    <w:rsid w:val="00841BF7"/>
    <w:rsid w:val="00845AE3"/>
    <w:rsid w:val="00852C4D"/>
    <w:rsid w:val="008541C2"/>
    <w:rsid w:val="008603B1"/>
    <w:rsid w:val="00866D46"/>
    <w:rsid w:val="00867D0C"/>
    <w:rsid w:val="00884C4C"/>
    <w:rsid w:val="00885FF6"/>
    <w:rsid w:val="008A70A5"/>
    <w:rsid w:val="008B6123"/>
    <w:rsid w:val="008C2E64"/>
    <w:rsid w:val="008D5553"/>
    <w:rsid w:val="008D583F"/>
    <w:rsid w:val="008D79D0"/>
    <w:rsid w:val="008E7915"/>
    <w:rsid w:val="008F1051"/>
    <w:rsid w:val="008F70DC"/>
    <w:rsid w:val="00900C9A"/>
    <w:rsid w:val="009060A8"/>
    <w:rsid w:val="009060DD"/>
    <w:rsid w:val="00911B13"/>
    <w:rsid w:val="009149F3"/>
    <w:rsid w:val="00916050"/>
    <w:rsid w:val="0092273B"/>
    <w:rsid w:val="00922806"/>
    <w:rsid w:val="009250EB"/>
    <w:rsid w:val="0094043D"/>
    <w:rsid w:val="00946E33"/>
    <w:rsid w:val="00950F5B"/>
    <w:rsid w:val="0095138A"/>
    <w:rsid w:val="00952229"/>
    <w:rsid w:val="00953BFC"/>
    <w:rsid w:val="009564C6"/>
    <w:rsid w:val="00977A01"/>
    <w:rsid w:val="009823BF"/>
    <w:rsid w:val="00982B8E"/>
    <w:rsid w:val="009929FD"/>
    <w:rsid w:val="009A2235"/>
    <w:rsid w:val="009A2EFF"/>
    <w:rsid w:val="009B62CC"/>
    <w:rsid w:val="009B68A3"/>
    <w:rsid w:val="009C19F9"/>
    <w:rsid w:val="009D3B1A"/>
    <w:rsid w:val="009D740E"/>
    <w:rsid w:val="009E35CF"/>
    <w:rsid w:val="009E6EFC"/>
    <w:rsid w:val="009F3AA1"/>
    <w:rsid w:val="009F3E19"/>
    <w:rsid w:val="009F5959"/>
    <w:rsid w:val="00A01D27"/>
    <w:rsid w:val="00A03AD9"/>
    <w:rsid w:val="00A11166"/>
    <w:rsid w:val="00A11BD3"/>
    <w:rsid w:val="00A1624A"/>
    <w:rsid w:val="00A2046F"/>
    <w:rsid w:val="00A21A24"/>
    <w:rsid w:val="00A2294A"/>
    <w:rsid w:val="00A2344E"/>
    <w:rsid w:val="00A2493D"/>
    <w:rsid w:val="00A25927"/>
    <w:rsid w:val="00A36ED7"/>
    <w:rsid w:val="00A40814"/>
    <w:rsid w:val="00A408D8"/>
    <w:rsid w:val="00A42BD5"/>
    <w:rsid w:val="00A44DC0"/>
    <w:rsid w:val="00A473C4"/>
    <w:rsid w:val="00A57639"/>
    <w:rsid w:val="00A57786"/>
    <w:rsid w:val="00A57DAE"/>
    <w:rsid w:val="00A57F4D"/>
    <w:rsid w:val="00A60B27"/>
    <w:rsid w:val="00A807CA"/>
    <w:rsid w:val="00A931DE"/>
    <w:rsid w:val="00A95071"/>
    <w:rsid w:val="00AA06EE"/>
    <w:rsid w:val="00AA39F9"/>
    <w:rsid w:val="00AA3FD6"/>
    <w:rsid w:val="00AA42D5"/>
    <w:rsid w:val="00AA4FB8"/>
    <w:rsid w:val="00AA5FE4"/>
    <w:rsid w:val="00AB3876"/>
    <w:rsid w:val="00AC3804"/>
    <w:rsid w:val="00AC6C7B"/>
    <w:rsid w:val="00AD1B56"/>
    <w:rsid w:val="00AD1D4C"/>
    <w:rsid w:val="00AD6C35"/>
    <w:rsid w:val="00AE1A61"/>
    <w:rsid w:val="00B03BEA"/>
    <w:rsid w:val="00B0568F"/>
    <w:rsid w:val="00B066DE"/>
    <w:rsid w:val="00B1697D"/>
    <w:rsid w:val="00B20D54"/>
    <w:rsid w:val="00B21F3F"/>
    <w:rsid w:val="00B26461"/>
    <w:rsid w:val="00B478C5"/>
    <w:rsid w:val="00B50C6E"/>
    <w:rsid w:val="00B55097"/>
    <w:rsid w:val="00B56A55"/>
    <w:rsid w:val="00B56F7C"/>
    <w:rsid w:val="00B604F9"/>
    <w:rsid w:val="00B66E70"/>
    <w:rsid w:val="00B71D8E"/>
    <w:rsid w:val="00B8113C"/>
    <w:rsid w:val="00B90181"/>
    <w:rsid w:val="00B945B0"/>
    <w:rsid w:val="00B958B4"/>
    <w:rsid w:val="00B9745A"/>
    <w:rsid w:val="00BA29F2"/>
    <w:rsid w:val="00BA53D1"/>
    <w:rsid w:val="00BA568A"/>
    <w:rsid w:val="00BB09BF"/>
    <w:rsid w:val="00BC0F90"/>
    <w:rsid w:val="00BD01A7"/>
    <w:rsid w:val="00BD4A33"/>
    <w:rsid w:val="00BD7F1C"/>
    <w:rsid w:val="00BF6260"/>
    <w:rsid w:val="00BF7C44"/>
    <w:rsid w:val="00C0239A"/>
    <w:rsid w:val="00C12B30"/>
    <w:rsid w:val="00C1383D"/>
    <w:rsid w:val="00C362C1"/>
    <w:rsid w:val="00C463A4"/>
    <w:rsid w:val="00C52C12"/>
    <w:rsid w:val="00C53CD1"/>
    <w:rsid w:val="00C5585E"/>
    <w:rsid w:val="00C61647"/>
    <w:rsid w:val="00C75DCA"/>
    <w:rsid w:val="00C76B40"/>
    <w:rsid w:val="00C77263"/>
    <w:rsid w:val="00C8198A"/>
    <w:rsid w:val="00C82B44"/>
    <w:rsid w:val="00C86A0C"/>
    <w:rsid w:val="00C90D08"/>
    <w:rsid w:val="00C973EA"/>
    <w:rsid w:val="00CB65AB"/>
    <w:rsid w:val="00CB6CB6"/>
    <w:rsid w:val="00CC3BBF"/>
    <w:rsid w:val="00CC3D8B"/>
    <w:rsid w:val="00CC4BB5"/>
    <w:rsid w:val="00CC4DE1"/>
    <w:rsid w:val="00CD30DD"/>
    <w:rsid w:val="00CD43A7"/>
    <w:rsid w:val="00CE6B8B"/>
    <w:rsid w:val="00D051EB"/>
    <w:rsid w:val="00D128DB"/>
    <w:rsid w:val="00D15704"/>
    <w:rsid w:val="00D20D0A"/>
    <w:rsid w:val="00D20F10"/>
    <w:rsid w:val="00D215DE"/>
    <w:rsid w:val="00D23DE4"/>
    <w:rsid w:val="00D3230C"/>
    <w:rsid w:val="00D33C16"/>
    <w:rsid w:val="00D351A7"/>
    <w:rsid w:val="00D44331"/>
    <w:rsid w:val="00D477CD"/>
    <w:rsid w:val="00D53AD3"/>
    <w:rsid w:val="00D57BC5"/>
    <w:rsid w:val="00D62C51"/>
    <w:rsid w:val="00D70B8C"/>
    <w:rsid w:val="00D91737"/>
    <w:rsid w:val="00D91C43"/>
    <w:rsid w:val="00D97BEB"/>
    <w:rsid w:val="00DA2921"/>
    <w:rsid w:val="00DB6663"/>
    <w:rsid w:val="00DC3CB2"/>
    <w:rsid w:val="00DC69C6"/>
    <w:rsid w:val="00DE63BC"/>
    <w:rsid w:val="00DF1CB9"/>
    <w:rsid w:val="00DF2418"/>
    <w:rsid w:val="00E144AA"/>
    <w:rsid w:val="00E21196"/>
    <w:rsid w:val="00E217DE"/>
    <w:rsid w:val="00E25EFD"/>
    <w:rsid w:val="00E33007"/>
    <w:rsid w:val="00E34486"/>
    <w:rsid w:val="00E44FBF"/>
    <w:rsid w:val="00E46147"/>
    <w:rsid w:val="00E50F61"/>
    <w:rsid w:val="00E52446"/>
    <w:rsid w:val="00E546F1"/>
    <w:rsid w:val="00E55EA8"/>
    <w:rsid w:val="00E6047A"/>
    <w:rsid w:val="00E644BF"/>
    <w:rsid w:val="00E65833"/>
    <w:rsid w:val="00E7153D"/>
    <w:rsid w:val="00E72A44"/>
    <w:rsid w:val="00E73ADC"/>
    <w:rsid w:val="00E73FA8"/>
    <w:rsid w:val="00E76E70"/>
    <w:rsid w:val="00E77B04"/>
    <w:rsid w:val="00E80A56"/>
    <w:rsid w:val="00E84E76"/>
    <w:rsid w:val="00E859FA"/>
    <w:rsid w:val="00E95062"/>
    <w:rsid w:val="00E9516B"/>
    <w:rsid w:val="00EB2C08"/>
    <w:rsid w:val="00EB4291"/>
    <w:rsid w:val="00EC3FF6"/>
    <w:rsid w:val="00EC7B60"/>
    <w:rsid w:val="00ED13EC"/>
    <w:rsid w:val="00ED3A1F"/>
    <w:rsid w:val="00ED3EDC"/>
    <w:rsid w:val="00EF0BD6"/>
    <w:rsid w:val="00EF12B7"/>
    <w:rsid w:val="00F17CC9"/>
    <w:rsid w:val="00F225FD"/>
    <w:rsid w:val="00F27C8A"/>
    <w:rsid w:val="00F34755"/>
    <w:rsid w:val="00F42DB6"/>
    <w:rsid w:val="00F5439A"/>
    <w:rsid w:val="00F55E4E"/>
    <w:rsid w:val="00F5741F"/>
    <w:rsid w:val="00F57D2F"/>
    <w:rsid w:val="00F622E6"/>
    <w:rsid w:val="00F63B2B"/>
    <w:rsid w:val="00F83C9C"/>
    <w:rsid w:val="00F85C8E"/>
    <w:rsid w:val="00F91BD3"/>
    <w:rsid w:val="00F9328F"/>
    <w:rsid w:val="00F93BCE"/>
    <w:rsid w:val="00FA0F17"/>
    <w:rsid w:val="00FA3E60"/>
    <w:rsid w:val="00FA660A"/>
    <w:rsid w:val="00FC0504"/>
    <w:rsid w:val="00FD4710"/>
    <w:rsid w:val="00FE1DB9"/>
    <w:rsid w:val="00FE3DC4"/>
    <w:rsid w:val="00FF2B4A"/>
    <w:rsid w:val="00FF6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6C173"/>
  <w15:docId w15:val="{F99ECCFB-BC1F-4C0D-951A-42B64E72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8"/>
        <w:lang w:val="en-US" w:eastAsia="en-US" w:bidi="ar-SA"/>
      </w:rPr>
    </w:rPrDefault>
    <w:pPrDefault>
      <w:pPr>
        <w:spacing w:before="120" w:after="12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9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9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9AE"/>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2839A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39A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839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39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39A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39A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9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9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9AE"/>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2839A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839A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839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39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39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39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839AE"/>
    <w:pPr>
      <w:spacing w:before="0"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839A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839AE"/>
    <w:pPr>
      <w:numPr>
        <w:ilvl w:val="1"/>
      </w:numPr>
      <w:spacing w:after="160"/>
      <w:ind w:firstLine="72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2839AE"/>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2839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39AE"/>
    <w:rPr>
      <w:i/>
      <w:iCs/>
      <w:color w:val="404040" w:themeColor="text1" w:themeTint="BF"/>
    </w:rPr>
  </w:style>
  <w:style w:type="paragraph" w:styleId="ListParagraph">
    <w:name w:val="List Paragraph"/>
    <w:basedOn w:val="Normal"/>
    <w:uiPriority w:val="34"/>
    <w:qFormat/>
    <w:rsid w:val="002839AE"/>
    <w:pPr>
      <w:ind w:left="720"/>
      <w:contextualSpacing/>
    </w:pPr>
  </w:style>
  <w:style w:type="character" w:styleId="IntenseEmphasis">
    <w:name w:val="Intense Emphasis"/>
    <w:basedOn w:val="DefaultParagraphFont"/>
    <w:uiPriority w:val="21"/>
    <w:qFormat/>
    <w:rsid w:val="002839AE"/>
    <w:rPr>
      <w:i/>
      <w:iCs/>
      <w:color w:val="2F5496" w:themeColor="accent1" w:themeShade="BF"/>
    </w:rPr>
  </w:style>
  <w:style w:type="paragraph" w:styleId="IntenseQuote">
    <w:name w:val="Intense Quote"/>
    <w:basedOn w:val="Normal"/>
    <w:next w:val="Normal"/>
    <w:link w:val="IntenseQuoteChar"/>
    <w:uiPriority w:val="30"/>
    <w:qFormat/>
    <w:rsid w:val="002839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9AE"/>
    <w:rPr>
      <w:i/>
      <w:iCs/>
      <w:color w:val="2F5496" w:themeColor="accent1" w:themeShade="BF"/>
    </w:rPr>
  </w:style>
  <w:style w:type="character" w:styleId="IntenseReference">
    <w:name w:val="Intense Reference"/>
    <w:basedOn w:val="DefaultParagraphFont"/>
    <w:uiPriority w:val="32"/>
    <w:qFormat/>
    <w:rsid w:val="002839AE"/>
    <w:rPr>
      <w:b/>
      <w:bCs/>
      <w:smallCaps/>
      <w:color w:val="2F5496" w:themeColor="accent1" w:themeShade="BF"/>
      <w:spacing w:val="5"/>
    </w:rPr>
  </w:style>
  <w:style w:type="table" w:styleId="TableGrid">
    <w:name w:val="Table Grid"/>
    <w:basedOn w:val="TableNormal"/>
    <w:uiPriority w:val="39"/>
    <w:rsid w:val="002839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Footnote,Ref,de nota al pie,Footnote text + 13 pt,Footnote text,ftref,BearingPoint,16 Point,Superscript 6 Point,fr,Footnote Text1,f,(NECG) Footnote Reference, BVI fnr,footnote ref,BVI fnr,10 p,Footnote + Arial,10 pt,4_,4_G,E FNZ,Re,4"/>
    <w:link w:val="RefChar"/>
    <w:uiPriority w:val="99"/>
    <w:unhideWhenUsed/>
    <w:qFormat/>
    <w:rsid w:val="007E36CC"/>
    <w:rPr>
      <w:vertAlign w:val="superscript"/>
    </w:rPr>
  </w:style>
  <w:style w:type="paragraph" w:customStyle="1" w:styleId="RefChar">
    <w:name w:val="Ref Char"/>
    <w:aliases w:val="de nota al pie Char,Ref1 Char,BVI fnr Char Char Char Char Char Char Char,BVI fnr Car Car Char Char Char Char Char Char Char,BVI fnr Car Char Char Char Char Char Char Char,FNRefe,Footnote text Char,Ref Char Char,de nota al pie Char Char,ftre"/>
    <w:basedOn w:val="Normal"/>
    <w:link w:val="FootnoteReference"/>
    <w:uiPriority w:val="99"/>
    <w:qFormat/>
    <w:rsid w:val="007E36CC"/>
    <w:pPr>
      <w:suppressAutoHyphens/>
      <w:spacing w:before="0" w:after="160" w:line="240" w:lineRule="exact"/>
      <w:ind w:firstLine="0"/>
      <w:jc w:val="left"/>
    </w:pPr>
    <w:rPr>
      <w:vertAlign w:val="superscript"/>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ootnote Text Char Char Char Char Char Char Ch Char1,fn Char"/>
    <w:link w:val="FootnoteText"/>
    <w:uiPriority w:val="99"/>
    <w:qFormat/>
    <w:locked/>
    <w:rsid w:val="007E36CC"/>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single space,fn,footnote text,Footnot,A"/>
    <w:basedOn w:val="Normal"/>
    <w:link w:val="FootnoteTextChar"/>
    <w:uiPriority w:val="99"/>
    <w:qFormat/>
    <w:rsid w:val="007E36CC"/>
    <w:pPr>
      <w:spacing w:before="0" w:after="0"/>
      <w:ind w:firstLine="0"/>
      <w:jc w:val="left"/>
    </w:pPr>
  </w:style>
  <w:style w:type="character" w:customStyle="1" w:styleId="FootnoteTextChar1">
    <w:name w:val="Footnote Text Char1"/>
    <w:basedOn w:val="DefaultParagraphFont"/>
    <w:uiPriority w:val="99"/>
    <w:semiHidden/>
    <w:rsid w:val="007E36CC"/>
    <w:rPr>
      <w:sz w:val="20"/>
      <w:szCs w:val="20"/>
    </w:rPr>
  </w:style>
  <w:style w:type="paragraph" w:styleId="BodyTextIndent">
    <w:name w:val="Body Text Indent"/>
    <w:aliases w:val=" Char1,Char1"/>
    <w:basedOn w:val="Normal"/>
    <w:link w:val="BodyTextIndentChar1"/>
    <w:rsid w:val="007E36CC"/>
    <w:pPr>
      <w:spacing w:before="0" w:after="0"/>
    </w:pPr>
    <w:rPr>
      <w:rFonts w:eastAsia="Times New Roman"/>
      <w:b/>
      <w:color w:val="auto"/>
      <w:lang w:eastAsia="x-none"/>
    </w:rPr>
  </w:style>
  <w:style w:type="character" w:customStyle="1" w:styleId="BodyTextIndentChar">
    <w:name w:val="Body Text Indent Char"/>
    <w:basedOn w:val="DefaultParagraphFont"/>
    <w:uiPriority w:val="99"/>
    <w:semiHidden/>
    <w:rsid w:val="007E36CC"/>
  </w:style>
  <w:style w:type="character" w:customStyle="1" w:styleId="BodyTextIndentChar1">
    <w:name w:val="Body Text Indent Char1"/>
    <w:aliases w:val=" Char1 Char,Char1 Char"/>
    <w:link w:val="BodyTextIndent"/>
    <w:rsid w:val="007E36CC"/>
    <w:rPr>
      <w:rFonts w:eastAsia="Times New Roman"/>
      <w:b/>
      <w:color w:val="auto"/>
      <w:lang w:eastAsia="x-none"/>
    </w:rPr>
  </w:style>
  <w:style w:type="paragraph" w:styleId="NormalWeb">
    <w:name w:val="Normal (Web)"/>
    <w:aliases w:val="Обычный (веб)1,Обычный (веб) Знак,Обычный (веб) Знак1,Обычный (веб) Знак Знак,webb,Char Char Char Char Char Char Char Char Char Char Char,Normal (Web) Char Char,Char Char25,Char Char Char, Char Char25,Normal (Web) Char Char Char Char Char"/>
    <w:basedOn w:val="Normal"/>
    <w:link w:val="NormalWebChar"/>
    <w:uiPriority w:val="99"/>
    <w:unhideWhenUsed/>
    <w:qFormat/>
    <w:rsid w:val="007605FB"/>
    <w:pPr>
      <w:spacing w:before="100" w:beforeAutospacing="1" w:after="100" w:afterAutospacing="1"/>
      <w:ind w:firstLine="0"/>
      <w:jc w:val="left"/>
    </w:pPr>
    <w:rPr>
      <w:rFonts w:eastAsia="Times New Roman"/>
      <w:color w:val="auto"/>
      <w:sz w:val="24"/>
      <w:szCs w:val="24"/>
      <w:lang w:val="vi-VN" w:eastAsia="vi-VN"/>
    </w:rPr>
  </w:style>
  <w:style w:type="character" w:customStyle="1" w:styleId="NormalWebChar">
    <w:name w:val="Normal (Web) Char"/>
    <w:aliases w:val="Обычный (веб)1 Char,Обычный (веб) Знак Char,Обычный (веб) Знак1 Char,Обычный (веб) Знак Знак Char,webb Char,Char Char Char Char Char Char Char Char Char Char Char Char,Normal (Web) Char Char Char,Char Char25 Char,Char Char Char Char"/>
    <w:link w:val="NormalWeb"/>
    <w:uiPriority w:val="99"/>
    <w:qFormat/>
    <w:rsid w:val="007605FB"/>
    <w:rPr>
      <w:rFonts w:eastAsia="Times New Roman"/>
      <w:color w:val="auto"/>
      <w:sz w:val="24"/>
      <w:szCs w:val="24"/>
      <w:lang w:val="vi-VN" w:eastAsia="vi-VN"/>
    </w:rPr>
  </w:style>
  <w:style w:type="paragraph" w:styleId="BalloonText">
    <w:name w:val="Balloon Text"/>
    <w:basedOn w:val="Normal"/>
    <w:link w:val="BalloonTextChar"/>
    <w:uiPriority w:val="99"/>
    <w:semiHidden/>
    <w:unhideWhenUsed/>
    <w:rsid w:val="00F91BD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BD3"/>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34D0"/>
    <w:rPr>
      <w:sz w:val="18"/>
      <w:szCs w:val="18"/>
    </w:rPr>
  </w:style>
  <w:style w:type="paragraph" w:styleId="CommentText">
    <w:name w:val="annotation text"/>
    <w:basedOn w:val="Normal"/>
    <w:link w:val="CommentTextChar"/>
    <w:uiPriority w:val="99"/>
    <w:semiHidden/>
    <w:unhideWhenUsed/>
    <w:rsid w:val="005B34D0"/>
    <w:rPr>
      <w:sz w:val="24"/>
      <w:szCs w:val="24"/>
    </w:rPr>
  </w:style>
  <w:style w:type="character" w:customStyle="1" w:styleId="CommentTextChar">
    <w:name w:val="Comment Text Char"/>
    <w:basedOn w:val="DefaultParagraphFont"/>
    <w:link w:val="CommentText"/>
    <w:uiPriority w:val="99"/>
    <w:semiHidden/>
    <w:rsid w:val="005B34D0"/>
    <w:rPr>
      <w:sz w:val="24"/>
      <w:szCs w:val="24"/>
    </w:rPr>
  </w:style>
  <w:style w:type="paragraph" w:styleId="CommentSubject">
    <w:name w:val="annotation subject"/>
    <w:basedOn w:val="CommentText"/>
    <w:next w:val="CommentText"/>
    <w:link w:val="CommentSubjectChar"/>
    <w:uiPriority w:val="99"/>
    <w:semiHidden/>
    <w:unhideWhenUsed/>
    <w:rsid w:val="005B34D0"/>
    <w:rPr>
      <w:b/>
      <w:bCs/>
      <w:sz w:val="20"/>
      <w:szCs w:val="20"/>
    </w:rPr>
  </w:style>
  <w:style w:type="character" w:customStyle="1" w:styleId="CommentSubjectChar">
    <w:name w:val="Comment Subject Char"/>
    <w:basedOn w:val="CommentTextChar"/>
    <w:link w:val="CommentSubject"/>
    <w:uiPriority w:val="99"/>
    <w:semiHidden/>
    <w:rsid w:val="005B34D0"/>
    <w:rPr>
      <w:b/>
      <w:bCs/>
      <w:sz w:val="20"/>
      <w:szCs w:val="20"/>
    </w:rPr>
  </w:style>
  <w:style w:type="paragraph" w:styleId="BodyText">
    <w:name w:val="Body Text"/>
    <w:basedOn w:val="Normal"/>
    <w:link w:val="BodyTextChar"/>
    <w:uiPriority w:val="99"/>
    <w:unhideWhenUsed/>
    <w:rsid w:val="00E72A44"/>
  </w:style>
  <w:style w:type="character" w:customStyle="1" w:styleId="BodyTextChar">
    <w:name w:val="Body Text Char"/>
    <w:basedOn w:val="DefaultParagraphFont"/>
    <w:link w:val="BodyText"/>
    <w:uiPriority w:val="99"/>
    <w:rsid w:val="00E72A44"/>
  </w:style>
  <w:style w:type="paragraph" w:styleId="Revision">
    <w:name w:val="Revision"/>
    <w:hidden/>
    <w:uiPriority w:val="99"/>
    <w:semiHidden/>
    <w:rsid w:val="00F622E6"/>
    <w:pPr>
      <w:spacing w:before="0" w:after="0"/>
      <w:ind w:firstLine="0"/>
      <w:jc w:val="left"/>
    </w:pPr>
  </w:style>
  <w:style w:type="paragraph" w:styleId="Header">
    <w:name w:val="header"/>
    <w:basedOn w:val="Normal"/>
    <w:link w:val="HeaderChar"/>
    <w:uiPriority w:val="99"/>
    <w:unhideWhenUsed/>
    <w:rsid w:val="00E95062"/>
    <w:pPr>
      <w:tabs>
        <w:tab w:val="center" w:pos="4680"/>
        <w:tab w:val="right" w:pos="9360"/>
      </w:tabs>
      <w:spacing w:before="0" w:after="0"/>
    </w:pPr>
  </w:style>
  <w:style w:type="character" w:customStyle="1" w:styleId="HeaderChar">
    <w:name w:val="Header Char"/>
    <w:basedOn w:val="DefaultParagraphFont"/>
    <w:link w:val="Header"/>
    <w:uiPriority w:val="99"/>
    <w:rsid w:val="00E95062"/>
  </w:style>
  <w:style w:type="paragraph" w:styleId="Footer">
    <w:name w:val="footer"/>
    <w:basedOn w:val="Normal"/>
    <w:link w:val="FooterChar"/>
    <w:uiPriority w:val="99"/>
    <w:unhideWhenUsed/>
    <w:rsid w:val="00E95062"/>
    <w:pPr>
      <w:tabs>
        <w:tab w:val="center" w:pos="4680"/>
        <w:tab w:val="right" w:pos="9360"/>
      </w:tabs>
      <w:spacing w:before="0" w:after="0"/>
    </w:pPr>
  </w:style>
  <w:style w:type="character" w:customStyle="1" w:styleId="FooterChar">
    <w:name w:val="Footer Char"/>
    <w:basedOn w:val="DefaultParagraphFont"/>
    <w:link w:val="Footer"/>
    <w:uiPriority w:val="99"/>
    <w:rsid w:val="00E9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78849">
      <w:bodyDiv w:val="1"/>
      <w:marLeft w:val="0"/>
      <w:marRight w:val="0"/>
      <w:marTop w:val="0"/>
      <w:marBottom w:val="0"/>
      <w:divBdr>
        <w:top w:val="none" w:sz="0" w:space="0" w:color="auto"/>
        <w:left w:val="none" w:sz="0" w:space="0" w:color="auto"/>
        <w:bottom w:val="none" w:sz="0" w:space="0" w:color="auto"/>
        <w:right w:val="none" w:sz="0" w:space="0" w:color="auto"/>
      </w:divBdr>
    </w:div>
    <w:div w:id="129586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OneDrive\Documents\Custom%20Office%20Templates\BC%20UB%20VHXH%20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68EA5D-BFCC-4A77-B396-005C16081293}">
  <ds:schemaRefs>
    <ds:schemaRef ds:uri="http://schemas.openxmlformats.org/officeDocument/2006/bibliography"/>
  </ds:schemaRefs>
</ds:datastoreItem>
</file>

<file path=customXml/itemProps2.xml><?xml version="1.0" encoding="utf-8"?>
<ds:datastoreItem xmlns:ds="http://schemas.openxmlformats.org/officeDocument/2006/customXml" ds:itemID="{C07A015E-3E90-4A4C-BC66-2A76E159F9DA}"/>
</file>

<file path=customXml/itemProps3.xml><?xml version="1.0" encoding="utf-8"?>
<ds:datastoreItem xmlns:ds="http://schemas.openxmlformats.org/officeDocument/2006/customXml" ds:itemID="{0897ED89-7595-46F0-9F6C-A742A666A885}"/>
</file>

<file path=customXml/itemProps4.xml><?xml version="1.0" encoding="utf-8"?>
<ds:datastoreItem xmlns:ds="http://schemas.openxmlformats.org/officeDocument/2006/customXml" ds:itemID="{C18E1E66-120F-49EF-8E54-8DDE50389442}"/>
</file>

<file path=docProps/app.xml><?xml version="1.0" encoding="utf-8"?>
<Properties xmlns="http://schemas.openxmlformats.org/officeDocument/2006/extended-properties" xmlns:vt="http://schemas.openxmlformats.org/officeDocument/2006/docPropsVTypes">
  <Template>BC UB VHXH 2025.dotx</Template>
  <TotalTime>27</TotalTime>
  <Pages>3</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Quang</cp:lastModifiedBy>
  <cp:revision>11</cp:revision>
  <cp:lastPrinted>2025-08-12T06:27:00Z</cp:lastPrinted>
  <dcterms:created xsi:type="dcterms:W3CDTF">2025-08-12T14:12:00Z</dcterms:created>
  <dcterms:modified xsi:type="dcterms:W3CDTF">2025-08-12T17:28:00Z</dcterms:modified>
</cp:coreProperties>
</file>